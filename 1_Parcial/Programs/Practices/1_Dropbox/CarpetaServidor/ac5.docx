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:rsidR="00DF64E9" w:rsidRDefault="00EB564B">
      <w:pPr>
        <w:pStyle w:val="Textoindependiente"/>
        <w:rPr>
          <w:lang w:val="es-ES"/>
        </w:rPr>
      </w:pPr>
      <w:r>
        <w:rPr>
          <w:noProof/>
          <w:lang w:eastAsia="es-MX"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77" o:spid="_x0000_s1027" type="#_x0000_t176" style="position:absolute;left:0;text-align:left;margin-left:63.75pt;margin-top:63.45pt;width:525.5pt;height:58.8pt;z-index:251672576;visibility:visible;mso-wrap-distance-left:9pt;mso-wrap-distance-top:0;mso-wrap-distance-right:9pt;mso-wrap-distance-bottom:0;mso-position-horizontal-relative:page;mso-position-vertical-relative:page;mso-width-relative:page;mso-height-relative:page;v-text-anchor:top" fillcolor="#4f81bd [3204]" strokecolor="#f2f2f2 [3041]" strokeweight="3pt">
            <v:shadow on="t" type="perspective" color="#243f60 [1604]" opacity=".5" offset="1pt" offset2="-1pt"/>
            <v:textbox style="mso-next-textbox:#AutoShape 277">
              <w:txbxContent>
                <w:p w:rsidR="007B04C8" w:rsidRDefault="007B04C8" w:rsidP="00020110">
                  <w:pPr>
                    <w:pStyle w:val="VolumeandIssue"/>
                    <w:jc w:val="center"/>
                    <w:rPr>
                      <w:sz w:val="32"/>
                      <w:szCs w:val="32"/>
                    </w:rPr>
                  </w:pPr>
                </w:p>
                <w:p w:rsidR="00020110" w:rsidRPr="00CD4613" w:rsidRDefault="00EE0F22" w:rsidP="00E24E15">
                  <w:pPr>
                    <w:pStyle w:val="VolumeandIssue"/>
                    <w:rPr>
                      <w:sz w:val="28"/>
                      <w:szCs w:val="28"/>
                      <w:lang w:val="es-MX"/>
                    </w:rPr>
                  </w:pPr>
                  <w:r w:rsidRPr="00CD4613">
                    <w:rPr>
                      <w:sz w:val="32"/>
                      <w:szCs w:val="32"/>
                      <w:lang w:val="es-MX"/>
                    </w:rPr>
                    <w:t xml:space="preserve">actividad </w:t>
                  </w:r>
                  <w:r w:rsidR="007B04C8" w:rsidRPr="00CD4613">
                    <w:rPr>
                      <w:sz w:val="32"/>
                      <w:szCs w:val="32"/>
                      <w:lang w:val="es-MX"/>
                    </w:rPr>
                    <w:t>5</w:t>
                  </w:r>
                  <w:r w:rsidR="00831D05" w:rsidRPr="00CD4613">
                    <w:rPr>
                      <w:lang w:val="es-MX"/>
                    </w:rPr>
                    <w:t xml:space="preserve">. </w:t>
                  </w:r>
                  <w:r w:rsidR="00831D05" w:rsidRPr="00CD4613">
                    <w:rPr>
                      <w:sz w:val="28"/>
                      <w:szCs w:val="28"/>
                      <w:lang w:val="es-MX"/>
                    </w:rPr>
                    <w:t>c</w:t>
                  </w:r>
                  <w:r w:rsidR="0023391C" w:rsidRPr="00CD4613">
                    <w:rPr>
                      <w:rFonts w:ascii="Arial" w:hAnsi="Arial" w:cs="Arial"/>
                      <w:caps w:val="0"/>
                      <w:sz w:val="28"/>
                      <w:szCs w:val="28"/>
                      <w:lang w:val="es-MX"/>
                    </w:rPr>
                    <w:t>aracter</w:t>
                  </w:r>
                  <w:r w:rsidR="00CD4613" w:rsidRPr="00CD4613">
                    <w:rPr>
                      <w:rFonts w:ascii="Arial" w:hAnsi="Arial" w:cs="Arial"/>
                      <w:caps w:val="0"/>
                      <w:sz w:val="28"/>
                      <w:szCs w:val="28"/>
                      <w:lang w:val="es-MX"/>
                    </w:rPr>
                    <w:t>í</w:t>
                  </w:r>
                  <w:r w:rsidR="00831D05" w:rsidRPr="00CD4613">
                    <w:rPr>
                      <w:rFonts w:ascii="Arial" w:hAnsi="Arial" w:cs="Arial"/>
                      <w:caps w:val="0"/>
                      <w:sz w:val="28"/>
                      <w:szCs w:val="28"/>
                      <w:lang w:val="es-MX"/>
                    </w:rPr>
                    <w:t>sticas del mercado</w:t>
                  </w:r>
                </w:p>
                <w:p w:rsidR="00002913" w:rsidRDefault="00002913" w:rsidP="00020110">
                  <w:pPr>
                    <w:pStyle w:val="VolumeandIssue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EE0F22" w:rsidRPr="00002913" w:rsidRDefault="00EE0F22" w:rsidP="00EE0F22">
                  <w:pPr>
                    <w:pStyle w:val="VolumeandIssue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  <w:lang w:val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59" type="#_x0000_t202" style="position:absolute;left:0;text-align:left;margin-left:366.85pt;margin-top:2.65pt;width:91.4pt;height:30.95pt;z-index:251686912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color="white [3201]" strokecolor="#4f81bd [3204]" strokeweight="5pt">
            <v:stroke linestyle="thickThin"/>
            <v:shadow color="#868686"/>
            <v:textbox>
              <w:txbxContent>
                <w:p w:rsidR="00E24E15" w:rsidRPr="00EE7A8D" w:rsidRDefault="00E24E15" w:rsidP="00E24E15">
                  <w:pPr>
                    <w:rPr>
                      <w:b/>
                      <w:sz w:val="20"/>
                      <w:szCs w:val="20"/>
                    </w:rPr>
                  </w:pPr>
                  <w:r w:rsidRPr="00EE7A8D">
                    <w:rPr>
                      <w:b/>
                      <w:sz w:val="20"/>
                      <w:szCs w:val="20"/>
                    </w:rPr>
                    <w:t xml:space="preserve">Valor 2 puntos 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MX" w:bidi="ar-SA"/>
        </w:rPr>
        <w:pict>
          <v:shape id="Text Box 276" o:spid="_x0000_s1029" type="#_x0000_t202" style="position:absolute;left:0;text-align:left;margin-left:42.7pt;margin-top:68.5pt;width:533.25pt;height:49.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" filled="f" fillcolor="#0078b4" stroked="f">
            <v:textbox style="mso-next-textbox:#Text Box 276" inset=",,,0">
              <w:txbxContent>
                <w:p w:rsidR="00EE0F22" w:rsidRPr="00EE0F22" w:rsidRDefault="00EE0F22">
                  <w:pPr>
                    <w:pStyle w:val="Masthead"/>
                    <w:rPr>
                      <w:color w:val="FFFFFF" w:themeColor="background1"/>
                      <w:sz w:val="72"/>
                      <w:szCs w:val="72"/>
                    </w:rPr>
                  </w:pPr>
                </w:p>
                <w:p w:rsidR="00EE0F22" w:rsidRPr="00D65228" w:rsidRDefault="00EE0F22">
                  <w:pPr>
                    <w:pStyle w:val="Masthead"/>
                    <w:rPr>
                      <w:sz w:val="72"/>
                      <w:szCs w:val="7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5" o:spid="_x0000_s1030" type="#_x0000_t202" style="position:absolute;left:0;text-align:left;margin-left:230.4pt;margin-top:217.4pt;width:324pt;height:19.6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hAtAIAALI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" filled="f" stroked="f">
            <v:textbox inset="0,0,0,0">
              <w:txbxContent>
                <w:p w:rsidR="00EE0F22" w:rsidRPr="00D65228" w:rsidRDefault="00EE0F22">
                  <w:pPr>
                    <w:pStyle w:val="Ttulo1"/>
                    <w:rPr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line id="Line 262" o:spid="_x0000_s1056" style="position:absolute;left:0;text-align:left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90.25pt,129pt" to="826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" stroked="f">
            <w10:wrap anchorx="page" anchory="page"/>
          </v:line>
        </w:pict>
      </w:r>
      <w:r>
        <w:rPr>
          <w:noProof/>
          <w:lang w:eastAsia="es-MX" w:bidi="ar-SA"/>
        </w:rPr>
        <w:pict>
          <v:shape id="Text Box 334" o:spid="_x0000_s1031" type="#_x0000_t202" style="position:absolute;left:0;text-align:left;margin-left:0;margin-top:28.8pt;width:558pt;height:29.1pt;z-index:-2516357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" filled="f" stroked="f">
            <v:textbox style="mso-fit-shape-to-text:t" inset=",7.2pt,,7.2pt">
              <w:txbxContent>
                <w:p w:rsidR="00EE0F22" w:rsidRDefault="00EE0F22"/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44" o:spid="_x0000_s1032" type="#_x0000_t202" style="position:absolute;left:0;text-align:left;margin-left:200pt;margin-top:248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48" o:spid="_x0000_s1033" type="#_x0000_t202" style="position:absolute;left:0;text-align:left;margin-left:199.2pt;margin-top:519.8pt;width:7.2pt;height:7.2pt;z-index: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BTLnH6yAgAAuwUA&#10;AA4AAAAAAAAAAAAAAAAALgIAAGRycy9lMm9Eb2MueG1sUEsBAi0AFAAGAAgAAAAhAFAxm8bgAAAA&#10;DQEAAA8AAAAAAAAAAAAAAAAADAUAAGRycy9kb3ducmV2LnhtbFBLBQYAAAAABAAEAPMAAAAZBgAA&#10;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DF64E9" w:rsidRDefault="00831D05" w:rsidP="00DF64E9">
      <w:pPr>
        <w:rPr>
          <w:lang w:val="es-ES"/>
        </w:rPr>
      </w:pPr>
      <w:r w:rsidRPr="00CD4613">
        <w:rPr>
          <w:b/>
          <w:lang w:val="es-ES"/>
        </w:rPr>
        <w:t>Propósito:</w:t>
      </w:r>
      <w:r>
        <w:rPr>
          <w:lang w:val="es-ES"/>
        </w:rPr>
        <w:t xml:space="preserve"> </w:t>
      </w:r>
      <w:r w:rsidR="006C4AE7">
        <w:rPr>
          <w:lang w:val="es-ES"/>
        </w:rPr>
        <w:t>el alumno aprenderá y describirá las cualidades y características del mercado en el que entrará su producto o servicio.</w:t>
      </w:r>
    </w:p>
    <w:p w:rsidR="00831D05" w:rsidRPr="00DF64E9" w:rsidRDefault="00EB564B" w:rsidP="00DF64E9">
      <w:pPr>
        <w:rPr>
          <w:lang w:val="es-ES"/>
        </w:rPr>
      </w:pPr>
      <w:r>
        <w:rPr>
          <w:noProof/>
          <w:lang w:eastAsia="es-MX" w:bidi="ar-SA"/>
        </w:rPr>
        <w:pict>
          <v:oval id="Oval 271" o:spid="_x0000_s1026" style="position:absolute;margin-left:27pt;margin-top:180.5pt;width:129pt;height:68.55pt;rotation:-974997fd;z-index:25166950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EE0F22" w:rsidRPr="0023391C" w:rsidRDefault="00DF64E9" w:rsidP="00DF64E9">
                  <w:pPr>
                    <w:pStyle w:val="TtulodeTDC1"/>
                    <w:jc w:val="center"/>
                    <w:rPr>
                      <w:b/>
                      <w:color w:val="FFFFFF" w:themeColor="background1"/>
                    </w:rPr>
                  </w:pPr>
                  <w:r w:rsidRPr="0023391C">
                    <w:rPr>
                      <w:b/>
                      <w:color w:val="FFFFFF" w:themeColor="background1"/>
                    </w:rPr>
                    <w:t>M</w:t>
                  </w:r>
                  <w:r w:rsidR="00EE0F22" w:rsidRPr="0023391C">
                    <w:rPr>
                      <w:b/>
                      <w:color w:val="FFFFFF" w:themeColor="background1"/>
                    </w:rPr>
                    <w:t>ODALIDAD:</w:t>
                  </w:r>
                </w:p>
                <w:p w:rsidR="00EE0F22" w:rsidRPr="0023391C" w:rsidRDefault="00EE0F22" w:rsidP="00DF64E9">
                  <w:pPr>
                    <w:pStyle w:val="TOCText"/>
                    <w:tabs>
                      <w:tab w:val="left" w:pos="588"/>
                    </w:tabs>
                    <w:jc w:val="center"/>
                    <w:rPr>
                      <w:b/>
                      <w:color w:val="FFFFFF" w:themeColor="background1"/>
                      <w:sz w:val="18"/>
                      <w:szCs w:val="24"/>
                    </w:rPr>
                  </w:pPr>
                  <w:r w:rsidRPr="0023391C">
                    <w:rPr>
                      <w:rStyle w:val="TOCNumberChar"/>
                      <w:color w:val="FFFFFF" w:themeColor="background1"/>
                    </w:rPr>
                    <w:t>EN EQUIPO</w:t>
                  </w:r>
                </w:p>
              </w:txbxContent>
            </v:textbox>
            <w10:wrap type="square" anchorx="page" anchory="page"/>
          </v:oval>
        </w:pict>
      </w:r>
      <w:r>
        <w:rPr>
          <w:noProof/>
          <w:lang w:eastAsia="es-MX" w:bidi="ar-SA"/>
        </w:rPr>
        <w:pict>
          <v:shape id="Text Box 324" o:spid="_x0000_s1028" type="#_x0000_t202" style="position:absolute;margin-left:303.85pt;margin-top:188.3pt;width:285.4pt;height:48.7pt;z-index:25167667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AJuQIAALs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" filled="f" stroked="f">
            <v:textbox inset=",0,,0">
              <w:txbxContent>
                <w:p w:rsidR="00DF64E9" w:rsidRDefault="00DF64E9" w:rsidP="00DF64E9">
                  <w:pPr>
                    <w:pStyle w:val="NewsletterDate"/>
                  </w:pPr>
                  <w:r>
                    <w:t>EQUIPO______</w:t>
                  </w:r>
                  <w:r w:rsidR="00F91D48">
                    <w:t>7</w:t>
                  </w:r>
                  <w:r>
                    <w:t>__________________________________</w:t>
                  </w:r>
                </w:p>
                <w:p w:rsidR="00DF64E9" w:rsidRDefault="00DF64E9" w:rsidP="00DF64E9">
                  <w:pPr>
                    <w:pStyle w:val="NewsletterDate"/>
                  </w:pPr>
                </w:p>
                <w:p w:rsidR="00EE0F22" w:rsidRDefault="002A6C7E" w:rsidP="00DF64E9">
                  <w:pPr>
                    <w:pStyle w:val="NewsletterDate"/>
                  </w:pPr>
                  <w:r>
                    <w:t>FECHA</w:t>
                  </w:r>
                  <w:r w:rsidR="00DF64E9">
                    <w:t xml:space="preserve"> ___</w:t>
                  </w:r>
                  <w:r w:rsidR="00F91D48">
                    <w:t>7-</w:t>
                  </w:r>
                  <w:proofErr w:type="gramStart"/>
                  <w:r w:rsidR="00F91D48">
                    <w:t>Febrero</w:t>
                  </w:r>
                  <w:proofErr w:type="gramEnd"/>
                  <w:r w:rsidR="00F91D48">
                    <w:t>-2019</w:t>
                  </w:r>
                  <w:r w:rsidR="00DF64E9">
                    <w:t>_GRUPO___</w:t>
                  </w:r>
                  <w:r w:rsidR="00F91D48">
                    <w:t>3CV1</w:t>
                  </w:r>
                  <w:r w:rsidR="00DF64E9">
                    <w:t>________</w:t>
                  </w:r>
                </w:p>
                <w:p w:rsidR="00DF64E9" w:rsidRDefault="00DF64E9" w:rsidP="00DF64E9">
                  <w:pPr>
                    <w:pStyle w:val="NewsletterDate"/>
                  </w:pPr>
                </w:p>
              </w:txbxContent>
            </v:textbox>
            <w10:wrap anchorx="page" anchory="page"/>
          </v:shape>
        </w:pict>
      </w:r>
    </w:p>
    <w:p w:rsidR="00DF64E9" w:rsidRPr="00DF64E9" w:rsidRDefault="00831D05" w:rsidP="00DF64E9">
      <w:pPr>
        <w:rPr>
          <w:lang w:val="es-ES"/>
        </w:rPr>
      </w:pPr>
      <w:r>
        <w:rPr>
          <w:lang w:val="es-ES"/>
        </w:rPr>
        <w:t xml:space="preserve"> </w:t>
      </w:r>
    </w:p>
    <w:p w:rsidR="00DF64E9" w:rsidRDefault="00DF64E9" w:rsidP="00DF64E9">
      <w:pPr>
        <w:rPr>
          <w:lang w:val="es-ES"/>
        </w:rPr>
      </w:pPr>
    </w:p>
    <w:p w:rsidR="00831D05" w:rsidRDefault="00EB564B" w:rsidP="00DF64E9">
      <w:pPr>
        <w:rPr>
          <w:lang w:val="es-ES"/>
        </w:rPr>
      </w:pPr>
      <w:r>
        <w:rPr>
          <w:noProof/>
          <w:lang w:eastAsia="es-MX" w:bidi="ar-SA"/>
        </w:rPr>
        <w:pict>
          <v:shape id="Text Box 339" o:spid="_x0000_s1034" type="#_x0000_t202" style="position:absolute;margin-left:208.5pt;margin-top:239.05pt;width:324pt;height:19.6pt;z-index:25168179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" filled="f" fillcolor="#c2c2ad" stroked="f">
            <v:textbox inset="0,0,0,0">
              <w:txbxContent>
                <w:p w:rsidR="00DF64E9" w:rsidRDefault="00DF64E9" w:rsidP="00DF64E9">
                  <w:pPr>
                    <w:pStyle w:val="Ttulo1"/>
                  </w:pPr>
                  <w:r>
                    <w:t xml:space="preserve">INSTRUCCIONES </w:t>
                  </w:r>
                </w:p>
              </w:txbxContent>
            </v:textbox>
            <w10:wrap anchorx="page" anchory="page"/>
          </v:shape>
        </w:pict>
      </w:r>
    </w:p>
    <w:p w:rsidR="00831D05" w:rsidRDefault="00831D05" w:rsidP="00DF64E9">
      <w:pPr>
        <w:rPr>
          <w:lang w:val="es-ES"/>
        </w:rPr>
      </w:pPr>
    </w:p>
    <w:p w:rsidR="00831D05" w:rsidRPr="00DF64E9" w:rsidRDefault="00EB564B" w:rsidP="00DF64E9">
      <w:pPr>
        <w:rPr>
          <w:lang w:val="es-ES"/>
        </w:rPr>
      </w:pPr>
      <w:r>
        <w:rPr>
          <w:noProof/>
          <w:lang w:eastAsia="es-MX" w:bidi="ar-SA"/>
        </w:rPr>
        <w:pict>
          <v:shape id="AutoShape 14" o:spid="_x0000_s1035" type="#_x0000_t176" style="position:absolute;margin-left:88.5pt;margin-top:266.25pt;width:483.75pt;height:37.5pt;z-index:25163468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" fillcolor="white [3201]" strokecolor="#4bacc6 [3208]" strokeweight="5pt">
            <v:stroke linestyle="thickThin"/>
            <v:shadow on="t" type="perspective" color="#868686" opacity=".5" origin="-.5,.5" offset="0,0" matrix=",92680f,,,,-95367431641e-17"/>
            <v:textbox inset="0,0,,0">
              <w:txbxContent>
                <w:p w:rsidR="00EE0F22" w:rsidRPr="00DE765A" w:rsidRDefault="00EE0F22" w:rsidP="009F1CF3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DE765A">
                    <w:rPr>
                      <w:rFonts w:ascii="Arial" w:eastAsia="Calibri" w:hAnsi="Arial" w:cs="Arial"/>
                    </w:rPr>
                    <w:t xml:space="preserve">    </w:t>
                  </w:r>
                </w:p>
                <w:p w:rsidR="00002913" w:rsidRPr="00CD4613" w:rsidRDefault="00002913" w:rsidP="00002913">
                  <w:pPr>
                    <w:jc w:val="both"/>
                    <w:rPr>
                      <w:rFonts w:ascii="Arial" w:hAnsi="Arial" w:cs="Arial"/>
                    </w:rPr>
                  </w:pPr>
                  <w:r w:rsidRPr="00CD4613">
                    <w:rPr>
                      <w:rFonts w:ascii="Arial" w:hAnsi="Arial" w:cs="Arial"/>
                    </w:rPr>
                    <w:t>Describe las cuali</w:t>
                  </w:r>
                  <w:r w:rsidR="007B04C8" w:rsidRPr="00CD4613">
                    <w:rPr>
                      <w:rFonts w:ascii="Arial" w:hAnsi="Arial" w:cs="Arial"/>
                    </w:rPr>
                    <w:t>dades y c</w:t>
                  </w:r>
                  <w:r w:rsidR="00831D05" w:rsidRPr="00CD4613">
                    <w:rPr>
                      <w:rFonts w:ascii="Arial" w:hAnsi="Arial" w:cs="Arial"/>
                    </w:rPr>
                    <w:t>aracterísticas del mercado al c</w:t>
                  </w:r>
                  <w:r w:rsidR="00CD4613">
                    <w:rPr>
                      <w:rFonts w:ascii="Arial" w:hAnsi="Arial" w:cs="Arial"/>
                    </w:rPr>
                    <w:t>uá</w:t>
                  </w:r>
                  <w:r w:rsidR="00831D05" w:rsidRPr="00CD4613">
                    <w:rPr>
                      <w:rFonts w:ascii="Arial" w:hAnsi="Arial" w:cs="Arial"/>
                    </w:rPr>
                    <w:t>l va dirigido el</w:t>
                  </w:r>
                  <w:r w:rsidR="007B04C8" w:rsidRPr="00CD4613">
                    <w:rPr>
                      <w:rFonts w:ascii="Arial" w:hAnsi="Arial" w:cs="Arial"/>
                    </w:rPr>
                    <w:t xml:space="preserve"> producto. </w:t>
                  </w:r>
                </w:p>
                <w:p w:rsidR="00EE0F22" w:rsidRPr="00DE765A" w:rsidRDefault="00EE0F22">
                  <w:pPr>
                    <w:pStyle w:val="Textoindependiente"/>
                    <w:rPr>
                      <w:rFonts w:ascii="Arial" w:hAnsi="Arial" w:cs="Arial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</w:p>
    <w:p w:rsidR="00DF64E9" w:rsidRPr="00DF64E9" w:rsidRDefault="00DF64E9" w:rsidP="00DF64E9">
      <w:pPr>
        <w:rPr>
          <w:lang w:val="es-ES"/>
        </w:rPr>
      </w:pPr>
    </w:p>
    <w:p w:rsidR="00DF64E9" w:rsidRPr="00DF64E9" w:rsidRDefault="00DF64E9" w:rsidP="00DF64E9">
      <w:pPr>
        <w:rPr>
          <w:lang w:val="es-ES"/>
        </w:rPr>
      </w:pPr>
    </w:p>
    <w:p w:rsidR="00DF64E9" w:rsidRPr="00DF64E9" w:rsidRDefault="00DF64E9" w:rsidP="00DF64E9">
      <w:pPr>
        <w:rPr>
          <w:lang w:val="es-ES"/>
        </w:rPr>
      </w:pPr>
    </w:p>
    <w:p w:rsidR="00DF64E9" w:rsidRDefault="00DF64E9" w:rsidP="00DF64E9">
      <w:pPr>
        <w:pStyle w:val="Textoindependiente"/>
        <w:tabs>
          <w:tab w:val="clear" w:pos="3326"/>
          <w:tab w:val="left" w:pos="2655"/>
        </w:tabs>
        <w:rPr>
          <w:lang w:val="es-ES"/>
        </w:rPr>
      </w:pPr>
      <w:r>
        <w:rPr>
          <w:lang w:val="es-ES"/>
        </w:rPr>
        <w:tab/>
      </w:r>
    </w:p>
    <w:p w:rsidR="00DD1D15" w:rsidRDefault="00EB564B" w:rsidP="00C00B1E">
      <w:pPr>
        <w:pStyle w:val="Textoindependiente"/>
        <w:rPr>
          <w:lang w:val="es-ES"/>
        </w:rPr>
      </w:pPr>
      <w:r>
        <w:rPr>
          <w:noProof/>
          <w:lang w:eastAsia="es-MX" w:bidi="ar-SA"/>
        </w:rPr>
        <w:pict>
          <v:shape id="Text Box 340" o:spid="_x0000_s1037" type="#_x0000_t202" style="position:absolute;left:0;text-align:left;margin-left:79.55pt;margin-top:336.85pt;width:324pt;height:19.6pt;z-index:25168281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" filled="f" fillcolor="#c2c2ad" stroked="f">
            <v:textbox inset="0,0,0,0">
              <w:txbxContent>
                <w:p w:rsidR="00DF64E9" w:rsidRDefault="00DF64E9" w:rsidP="00DF64E9">
                  <w:pPr>
                    <w:pStyle w:val="Ttulo1"/>
                  </w:pPr>
                  <w:r>
                    <w:t>R</w:t>
                  </w:r>
                  <w:r w:rsidR="00020110">
                    <w:rPr>
                      <w:sz w:val="28"/>
                      <w:szCs w:val="28"/>
                    </w:rPr>
                    <w:t>espond</w:t>
                  </w:r>
                  <w:r w:rsidR="00487F3E">
                    <w:rPr>
                      <w:sz w:val="28"/>
                      <w:szCs w:val="28"/>
                    </w:rPr>
                    <w:t>e</w:t>
                  </w:r>
                  <w:r w:rsidRPr="00DF64E9">
                    <w:rPr>
                      <w:sz w:val="28"/>
                      <w:szCs w:val="28"/>
                    </w:rPr>
                    <w:t xml:space="preserve"> las siguientes preguntas</w:t>
                  </w:r>
                  <w:r>
                    <w:t>: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47" o:spid="_x0000_s1036" type="#_x0000_t202" style="position:absolute;left:0;text-align:left;margin-left:27pt;margin-top:350.9pt;width:554.25pt;height:698.05pt;z-index:25165209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l3uQIAALk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" filled="f" stroked="f">
            <v:textbox inset="0,0,,0">
              <w:txbxContent>
                <w:p w:rsidR="002A6C7E" w:rsidRPr="00DE765A" w:rsidRDefault="002A6C7E" w:rsidP="00B313CD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002913" w:rsidRPr="00DE765A" w:rsidRDefault="007B04C8" w:rsidP="00002913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>¿Quién constituye el mercado? Ocupantes</w:t>
                  </w:r>
                </w:p>
                <w:p w:rsidR="008B3457" w:rsidRDefault="00F91D48" w:rsidP="007B04C8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Guitarristas de toda la República Mexicana.</w:t>
                  </w:r>
                </w:p>
                <w:p w:rsidR="00F91D48" w:rsidRPr="00DE765A" w:rsidRDefault="00F91D48" w:rsidP="007B04C8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02913" w:rsidRPr="00DE765A" w:rsidRDefault="007B04C8" w:rsidP="00002913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 xml:space="preserve">¿Qué compra el mercado? objetos </w:t>
                  </w:r>
                </w:p>
                <w:p w:rsidR="00ED77BD" w:rsidRDefault="00F91D48" w:rsidP="00002913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Pedales de efectos para guitarra eléctrica, plumillas,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talís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, amplificadores, cables, afinadores, como complementos. Como sustitutos de nuestro producto podemos encontrar procesadores de efectos digitales y software procesador de efectos.</w:t>
                  </w:r>
                </w:p>
                <w:p w:rsidR="00F91D48" w:rsidRPr="00DE765A" w:rsidRDefault="00F91D48" w:rsidP="00002913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02913" w:rsidRPr="00DE765A" w:rsidRDefault="007B04C8" w:rsidP="00002913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 xml:space="preserve">¿Por qué compra el mercado? Objetivos </w:t>
                  </w:r>
                </w:p>
                <w:p w:rsidR="00ED77BD" w:rsidRDefault="00F91D48" w:rsidP="00002913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Para obtener una mayor versatilidad en su sonido y obtener una mejor calidad en el mismo.</w:t>
                  </w:r>
                </w:p>
                <w:p w:rsidR="00F91D48" w:rsidRDefault="00F91D48" w:rsidP="00002913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91D48" w:rsidRPr="00DE765A" w:rsidRDefault="00F91D48" w:rsidP="00002913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02913" w:rsidRPr="00DE765A" w:rsidRDefault="007B04C8" w:rsidP="00002913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 xml:space="preserve">¿Quién participa en la compra? Organizaciones </w:t>
                  </w:r>
                </w:p>
                <w:p w:rsidR="007B04C8" w:rsidRDefault="00F91D48" w:rsidP="00B313CD">
                  <w:pPr>
                    <w:pStyle w:val="Prrafodelista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Proveedores de material, ensambladores, distribuidores, agentes publicitarios, comprador final.</w:t>
                  </w:r>
                </w:p>
                <w:p w:rsidR="00F91D48" w:rsidRDefault="00F91D48" w:rsidP="00B313CD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91D48" w:rsidRPr="00DE765A" w:rsidRDefault="00F91D48" w:rsidP="00B313CD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7B04C8" w:rsidRPr="00DE765A" w:rsidRDefault="007B04C8" w:rsidP="007B04C8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 xml:space="preserve">¿Cómo compra el mercado? Operaciones  </w:t>
                  </w:r>
                </w:p>
                <w:p w:rsidR="007B04C8" w:rsidRDefault="00F91D48" w:rsidP="007B04C8">
                  <w:pPr>
                    <w:pStyle w:val="Prrafodelista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 efectivo, por medio de tarjeta de débito o crédito, al contado o a meses.</w:t>
                  </w:r>
                </w:p>
                <w:p w:rsidR="00F91D48" w:rsidRDefault="00F91D48" w:rsidP="007B04C8">
                  <w:pPr>
                    <w:pStyle w:val="Prrafodelista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91D48" w:rsidRPr="00DE765A" w:rsidRDefault="00F91D48" w:rsidP="007B04C8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7B04C8" w:rsidRDefault="007B04C8" w:rsidP="007B04C8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 xml:space="preserve">¿Cuándo compra el mercado? Ocasiones </w:t>
                  </w:r>
                </w:p>
                <w:p w:rsidR="00F91D48" w:rsidRDefault="00F91D48" w:rsidP="00F91D48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Atemporal generalmente, pero con incremento a finales de año, como la mayoría de los bienes de consumo suntuario.</w:t>
                  </w:r>
                </w:p>
                <w:p w:rsidR="00F91D48" w:rsidRPr="00DE765A" w:rsidRDefault="00F91D48" w:rsidP="00F91D48">
                  <w:pPr>
                    <w:pStyle w:val="Prrafodelista"/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7B04C8" w:rsidRPr="00DE765A" w:rsidRDefault="007B04C8" w:rsidP="007B04C8">
                  <w:pPr>
                    <w:pStyle w:val="Prrafodelista"/>
                    <w:numPr>
                      <w:ilvl w:val="0"/>
                      <w:numId w:val="10"/>
                    </w:numPr>
                    <w:spacing w:after="160" w:line="259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765A">
                    <w:rPr>
                      <w:rFonts w:ascii="Arial" w:hAnsi="Arial" w:cs="Arial"/>
                      <w:sz w:val="20"/>
                      <w:szCs w:val="20"/>
                    </w:rPr>
                    <w:t xml:space="preserve">¿Dónde compra el mercado? Establecimientos </w:t>
                  </w:r>
                </w:p>
                <w:p w:rsidR="002A6C7E" w:rsidRPr="00DE765A" w:rsidRDefault="00F91D48" w:rsidP="00B313CD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Tiendas especializadas en música y tiendas en línea como: Amazon,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Ebay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, Mercado Libre,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étc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DD1D15" w:rsidRPr="00DF64E9">
        <w:rPr>
          <w:lang w:val="es-ES"/>
        </w:rPr>
        <w:br w:type="page"/>
      </w:r>
      <w:r w:rsidR="00606EE1">
        <w:rPr>
          <w:noProof/>
          <w:lang w:eastAsia="es-MX" w:bidi="ar-SA"/>
        </w:rPr>
        <w:lastRenderedPageBreak/>
        <w:pict>
          <v:shape id="Text Box 21" o:spid="_x0000_s1039" type="#_x0000_t202" style="position:absolute;left:0;text-align:left;margin-left:43.5pt;margin-top:1in;width:517.05pt;height:162.75pt;z-index:2516387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6rDswIAALQ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" filled="f" stroked="f">
            <v:textbox inset="0,0,0,0">
              <w:txbxContent>
                <w:p w:rsidR="00EE0F22" w:rsidRPr="00CD4613" w:rsidRDefault="00DE765A" w:rsidP="00DE765A">
                  <w:pPr>
                    <w:pStyle w:val="Ttulo1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CD4613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Determina a cu</w:t>
                  </w:r>
                  <w:r w:rsidR="00CD4613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á</w:t>
                  </w:r>
                  <w:r w:rsidRPr="00CD4613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l de las siguientes clasificaciones corresponde el bien o servicio en </w:t>
                  </w:r>
                  <w:r w:rsidR="00CD4613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e</w:t>
                  </w:r>
                  <w:r w:rsidRPr="00CD4613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studio </w:t>
                  </w:r>
                </w:p>
                <w:p w:rsidR="00DE765A" w:rsidRPr="00CD4613" w:rsidRDefault="00DE765A" w:rsidP="00DE765A">
                  <w:pPr>
                    <w:rPr>
                      <w:rFonts w:ascii="Arial" w:hAnsi="Arial" w:cs="Arial"/>
                    </w:rPr>
                  </w:pPr>
                </w:p>
                <w:tbl>
                  <w:tblPr>
                    <w:tblStyle w:val="Tablaconcuadrcula4-nfasis5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73"/>
                    <w:gridCol w:w="5173"/>
                  </w:tblGrid>
                  <w:tr w:rsidR="00DE765A" w:rsidRPr="00DE765A" w:rsidTr="00DE765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3" w:type="dxa"/>
                      </w:tcPr>
                      <w:p w:rsidR="00DE765A" w:rsidRPr="00DE765A" w:rsidRDefault="00DE765A" w:rsidP="00DE765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DE765A">
                          <w:rPr>
                            <w:rFonts w:ascii="Arial" w:hAnsi="Arial" w:cs="Arial"/>
                          </w:rPr>
                          <w:t>Tipo de demanda</w:t>
                        </w:r>
                      </w:p>
                    </w:tc>
                    <w:tc>
                      <w:tcPr>
                        <w:tcW w:w="5173" w:type="dxa"/>
                      </w:tcPr>
                      <w:p w:rsidR="00DE765A" w:rsidRPr="00DE765A" w:rsidRDefault="00DE765A" w:rsidP="00DE765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 w:rsidRPr="00DE765A">
                          <w:rPr>
                            <w:rFonts w:ascii="Arial" w:hAnsi="Arial" w:cs="Arial"/>
                          </w:rPr>
                          <w:t>¿Por qu</w:t>
                        </w:r>
                        <w:r w:rsidR="00CD4613">
                          <w:rPr>
                            <w:rFonts w:ascii="Arial" w:hAnsi="Arial" w:cs="Arial"/>
                          </w:rPr>
                          <w:t>é</w:t>
                        </w:r>
                        <w:r w:rsidRPr="00DE765A">
                          <w:rPr>
                            <w:rFonts w:ascii="Arial" w:hAnsi="Arial" w:cs="Arial"/>
                          </w:rPr>
                          <w:t>?</w:t>
                        </w:r>
                      </w:p>
                    </w:tc>
                  </w:tr>
                  <w:tr w:rsidR="00DE765A" w:rsidRPr="00DE765A" w:rsidTr="00DE765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3" w:type="dxa"/>
                      </w:tcPr>
                      <w:p w:rsidR="00DE765A" w:rsidRPr="000A1D3C" w:rsidRDefault="00DE765A" w:rsidP="00DE765A">
                        <w:pPr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Bienes de consume esencial </w:t>
                        </w:r>
                      </w:p>
                    </w:tc>
                    <w:tc>
                      <w:tcPr>
                        <w:tcW w:w="5173" w:type="dxa"/>
                      </w:tcPr>
                      <w:p w:rsidR="00DE765A" w:rsidRPr="00DE765A" w:rsidRDefault="00DE765A" w:rsidP="00DE765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DE765A" w:rsidRPr="00DE765A" w:rsidTr="00DE765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3" w:type="dxa"/>
                      </w:tcPr>
                      <w:p w:rsidR="00DE765A" w:rsidRPr="000A1D3C" w:rsidRDefault="00DE765A" w:rsidP="00DE765A">
                        <w:pPr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Bienes de consume suntuario </w:t>
                        </w:r>
                      </w:p>
                    </w:tc>
                    <w:tc>
                      <w:tcPr>
                        <w:tcW w:w="5173" w:type="dxa"/>
                      </w:tcPr>
                      <w:p w:rsidR="00DE765A" w:rsidRPr="00DE765A" w:rsidRDefault="000C7414" w:rsidP="00DE765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No es esencial para tocar la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guitarra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pero si un accesorio que aumenta la versatilidad del sonido de la guitarra eléctrica.</w:t>
                        </w:r>
                      </w:p>
                    </w:tc>
                  </w:tr>
                  <w:tr w:rsidR="00DE765A" w:rsidRPr="00CD4613" w:rsidTr="00DE765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3" w:type="dxa"/>
                      </w:tcPr>
                      <w:p w:rsidR="00DE765A" w:rsidRPr="00CD4613" w:rsidRDefault="00DE765A" w:rsidP="00DE765A">
                        <w:pPr>
                          <w:rPr>
                            <w:rFonts w:ascii="Arial" w:hAnsi="Arial" w:cs="Arial"/>
                            <w:b w:val="0"/>
                          </w:rPr>
                        </w:pP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 xml:space="preserve">Bienes intermedios o demanda dependiente </w:t>
                        </w:r>
                      </w:p>
                    </w:tc>
                    <w:tc>
                      <w:tcPr>
                        <w:tcW w:w="5173" w:type="dxa"/>
                      </w:tcPr>
                      <w:p w:rsidR="00DE765A" w:rsidRPr="00CD4613" w:rsidRDefault="00DE765A" w:rsidP="00DE765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DE765A" w:rsidRPr="00DE765A" w:rsidTr="00DE765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3" w:type="dxa"/>
                      </w:tcPr>
                      <w:p w:rsidR="00DE765A" w:rsidRPr="000A1D3C" w:rsidRDefault="00DE765A" w:rsidP="00DE765A">
                        <w:pPr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Bienes de capital </w:t>
                        </w:r>
                      </w:p>
                    </w:tc>
                    <w:tc>
                      <w:tcPr>
                        <w:tcW w:w="5173" w:type="dxa"/>
                      </w:tcPr>
                      <w:p w:rsidR="00DE765A" w:rsidRPr="00DE765A" w:rsidRDefault="00DE765A" w:rsidP="00DE765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DE765A" w:rsidRPr="00DE765A" w:rsidRDefault="00DE765A" w:rsidP="00DE765A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oval id="Oval 297" o:spid="_x0000_s1041" style="position:absolute;left:0;text-align:left;margin-left:24.95pt;margin-top:646.9pt;width:137.3pt;height:39.8pt;rotation:-1538876fd;z-index:25167360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" fillcolor="#4bacc6 [3208]" strokecolor="#f2f2f2 [3041]" strokeweight="3pt">
            <v:shadow on="t" color="#205867 [1608]" opacity=".5" offset="-6pt,-6pt"/>
            <v:textbox>
              <w:txbxContent>
                <w:p w:rsidR="00EE0F22" w:rsidRPr="00AC0FF0" w:rsidRDefault="00B313CD" w:rsidP="00AC0FF0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</w:t>
                  </w:r>
                </w:p>
              </w:txbxContent>
            </v:textbox>
            <w10:wrap anchorx="page" anchory="page"/>
          </v:oval>
        </w:pict>
      </w:r>
      <w:r>
        <w:rPr>
          <w:noProof/>
          <w:lang w:eastAsia="es-MX" w:bidi="ar-SA"/>
        </w:rPr>
        <w:pict>
          <v:shape id="AutoShape 20" o:spid="_x0000_s1040" type="#_x0000_t176" style="position:absolute;left:0;text-align:left;margin-left:175.55pt;margin-top:617.1pt;width:332.15pt;height:73.6pt;z-index:2516377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" fillcolor="white [3201]" strokecolor="#4bacc6 [3208]" strokeweight="5pt">
            <v:stroke linestyle="thickThin"/>
            <v:shadow color="#868686"/>
            <v:textbox inset="0,0,,0">
              <w:txbxContent>
                <w:p w:rsidR="00EE0F22" w:rsidRPr="00055AB7" w:rsidRDefault="002A6C7E" w:rsidP="000A1D3C">
                  <w:pPr>
                    <w:pStyle w:val="Textoindependiente"/>
                    <w:rPr>
                      <w:rFonts w:asciiTheme="minorHAnsi" w:hAnsiTheme="minorHAnsi"/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 xml:space="preserve"> </w:t>
                  </w:r>
                  <w:r w:rsidR="000A1D3C">
                    <w:rPr>
                      <w:sz w:val="24"/>
                      <w:szCs w:val="24"/>
                      <w:lang w:val="es-ES"/>
                    </w:rPr>
                    <w:t xml:space="preserve">Haz una descripción de las cualidades y características del mercado que necesita tu producto o servicio 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347" o:spid="_x0000_s1038" type="#_x0000_t202" style="position:absolute;left:0;text-align:left;margin-left:51.75pt;margin-top:222pt;width:510pt;height:33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" filled="f" stroked="f">
            <v:textbox inset="0,0,0,0">
              <w:txbxContent>
                <w:p w:rsidR="00ED77BD" w:rsidRPr="00CD4613" w:rsidRDefault="000A1D3C" w:rsidP="000A1D3C">
                  <w:pPr>
                    <w:jc w:val="both"/>
                    <w:rPr>
                      <w:rFonts w:ascii="Arial" w:hAnsi="Arial" w:cs="Arial"/>
                    </w:rPr>
                  </w:pPr>
                  <w:r w:rsidRPr="00CD4613">
                    <w:rPr>
                      <w:rFonts w:ascii="Arial" w:hAnsi="Arial" w:cs="Arial"/>
                    </w:rPr>
                    <w:t>Determina</w:t>
                  </w:r>
                  <w:r w:rsidR="00DE765A" w:rsidRPr="00CD4613">
                    <w:rPr>
                      <w:rFonts w:ascii="Arial" w:hAnsi="Arial" w:cs="Arial"/>
                    </w:rPr>
                    <w:t xml:space="preserve"> cuales son los factores que afectan la demanda de tu producto o servicio </w:t>
                  </w:r>
                </w:p>
                <w:p w:rsidR="000A1D3C" w:rsidRPr="00CD4613" w:rsidRDefault="000A1D3C" w:rsidP="000A1D3C">
                  <w:pPr>
                    <w:jc w:val="both"/>
                    <w:rPr>
                      <w:rFonts w:ascii="Arial" w:hAnsi="Arial" w:cs="Arial"/>
                    </w:rPr>
                  </w:pPr>
                </w:p>
                <w:tbl>
                  <w:tblPr>
                    <w:tblStyle w:val="Tablaconcuadrcula4-nfasis5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93"/>
                    <w:gridCol w:w="5091"/>
                  </w:tblGrid>
                  <w:tr w:rsidR="000A1D3C" w:rsidTr="000A1D3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0184" w:type="dxa"/>
                        <w:gridSpan w:val="2"/>
                      </w:tcPr>
                      <w:p w:rsidR="000A1D3C" w:rsidRDefault="000A1D3C" w:rsidP="000A1D3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Factores explicativos cuantificables</w:t>
                        </w:r>
                      </w:p>
                    </w:tc>
                  </w:tr>
                  <w:tr w:rsidR="000A1D3C" w:rsidRPr="000A1D3C" w:rsidTr="000A1D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Tamaño de la población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606EE1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Más población, mayor demanda.</w:t>
                        </w:r>
                      </w:p>
                    </w:tc>
                  </w:tr>
                  <w:tr w:rsidR="000A1D3C" w:rsidRPr="000A1D3C" w:rsidTr="000A1D3C">
                    <w:trPr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Gustos y preferencias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606EE1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Gusto por el género rock y sus derivados.</w:t>
                        </w:r>
                      </w:p>
                    </w:tc>
                  </w:tr>
                  <w:tr w:rsidR="000A1D3C" w:rsidRPr="000A1D3C" w:rsidTr="000A1D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>H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á</w:t>
                        </w: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>bitos de consum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o</w:t>
                        </w: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0A1D3C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0A1D3C" w:rsidRPr="000A1D3C" w:rsidTr="000A1D3C">
                    <w:trPr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Nivel de ingresos/ gasto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606EE1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Equivale</w:t>
                        </w:r>
                        <w:bookmarkStart w:id="0" w:name="_GoBack"/>
                        <w:bookmarkEnd w:id="0"/>
                        <w:r>
                          <w:rPr>
                            <w:rFonts w:ascii="Arial" w:hAnsi="Arial" w:cs="Arial"/>
                          </w:rPr>
                          <w:t>nte a 3 salarios mínimos o más.</w:t>
                        </w:r>
                      </w:p>
                    </w:tc>
                  </w:tr>
                  <w:tr w:rsidR="000A1D3C" w:rsidRPr="000A1D3C" w:rsidTr="000A1D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Precio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606EE1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Entre menor precio mayor accesibilidad.</w:t>
                        </w:r>
                      </w:p>
                    </w:tc>
                  </w:tr>
                  <w:tr w:rsidR="000A1D3C" w:rsidRPr="000A1D3C" w:rsidTr="000A1D3C">
                    <w:trPr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Niveles de producción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0A1D3C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0A1D3C" w:rsidRPr="000A1D3C" w:rsidTr="000A1D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93" w:type="dxa"/>
                      </w:tcPr>
                      <w:p w:rsidR="000A1D3C" w:rsidRPr="000A1D3C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0A1D3C">
                          <w:rPr>
                            <w:rFonts w:ascii="Arial" w:hAnsi="Arial" w:cs="Arial"/>
                            <w:b w:val="0"/>
                          </w:rPr>
                          <w:t xml:space="preserve">Otros </w:t>
                        </w:r>
                      </w:p>
                    </w:tc>
                    <w:tc>
                      <w:tcPr>
                        <w:tcW w:w="5090" w:type="dxa"/>
                      </w:tcPr>
                      <w:p w:rsidR="000A1D3C" w:rsidRPr="000A1D3C" w:rsidRDefault="000A1D3C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0A1D3C" w:rsidRPr="000A1D3C" w:rsidRDefault="000A1D3C" w:rsidP="000A1D3C">
                  <w:pPr>
                    <w:jc w:val="both"/>
                    <w:rPr>
                      <w:rFonts w:ascii="Arial" w:hAnsi="Arial" w:cs="Arial"/>
                    </w:rPr>
                  </w:pPr>
                </w:p>
                <w:tbl>
                  <w:tblPr>
                    <w:tblStyle w:val="Tablaconcuadrcula4-nfasis5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78"/>
                    <w:gridCol w:w="5076"/>
                  </w:tblGrid>
                  <w:tr w:rsidR="000A1D3C" w:rsidTr="000A1D3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0154" w:type="dxa"/>
                        <w:gridSpan w:val="2"/>
                      </w:tcPr>
                      <w:p w:rsidR="000A1D3C" w:rsidRDefault="000A1D3C" w:rsidP="000A1D3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Factores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explicativos  no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cuantificables</w:t>
                        </w:r>
                      </w:p>
                    </w:tc>
                  </w:tr>
                  <w:tr w:rsidR="000A1D3C" w:rsidTr="000A1D3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1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78" w:type="dxa"/>
                      </w:tcPr>
                      <w:p w:rsidR="000A1D3C" w:rsidRPr="00CD4613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>Factores sociopol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í</w:t>
                        </w: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>ticos que afectan la demanda del product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o</w:t>
                        </w: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 xml:space="preserve"> o servicio </w:t>
                        </w:r>
                      </w:p>
                    </w:tc>
                    <w:tc>
                      <w:tcPr>
                        <w:tcW w:w="5075" w:type="dxa"/>
                      </w:tcPr>
                      <w:p w:rsidR="000A1D3C" w:rsidRDefault="000A1D3C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</w:t>
                        </w:r>
                      </w:p>
                      <w:p w:rsidR="000A1D3C" w:rsidRDefault="000A1D3C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2.</w:t>
                        </w:r>
                      </w:p>
                      <w:p w:rsidR="000A1D3C" w:rsidRDefault="000A1D3C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3.</w:t>
                        </w:r>
                      </w:p>
                      <w:p w:rsidR="000A1D3C" w:rsidRDefault="000A1D3C" w:rsidP="000A1D3C">
                        <w:pPr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0A1D3C" w:rsidTr="000A1D3C">
                    <w:trPr>
                      <w:trHeight w:val="11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78" w:type="dxa"/>
                      </w:tcPr>
                      <w:p w:rsidR="000A1D3C" w:rsidRPr="00CD4613" w:rsidRDefault="000A1D3C" w:rsidP="000A1D3C">
                        <w:pPr>
                          <w:jc w:val="both"/>
                          <w:rPr>
                            <w:rFonts w:ascii="Arial" w:hAnsi="Arial" w:cs="Arial"/>
                            <w:b w:val="0"/>
                          </w:rPr>
                        </w:pP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>Medidas pol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í</w:t>
                        </w: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>ticas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 xml:space="preserve"> o </w:t>
                        </w: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>econ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ó</w:t>
                        </w: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>micas que afectan la demanda del product</w:t>
                        </w:r>
                        <w:r w:rsidR="00CD4613">
                          <w:rPr>
                            <w:rFonts w:ascii="Arial" w:hAnsi="Arial" w:cs="Arial"/>
                            <w:b w:val="0"/>
                          </w:rPr>
                          <w:t>o</w:t>
                        </w:r>
                        <w:r w:rsidRPr="00CD4613">
                          <w:rPr>
                            <w:rFonts w:ascii="Arial" w:hAnsi="Arial" w:cs="Arial"/>
                            <w:b w:val="0"/>
                          </w:rPr>
                          <w:t xml:space="preserve"> o servicio </w:t>
                        </w:r>
                      </w:p>
                    </w:tc>
                    <w:tc>
                      <w:tcPr>
                        <w:tcW w:w="5075" w:type="dxa"/>
                      </w:tcPr>
                      <w:p w:rsidR="000A1D3C" w:rsidRDefault="000A1D3C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</w:t>
                        </w:r>
                        <w:r w:rsidR="00FA1E05">
                          <w:rPr>
                            <w:rFonts w:ascii="Arial" w:hAnsi="Arial" w:cs="Arial"/>
                          </w:rPr>
                          <w:t>Impuestos a los metales</w:t>
                        </w:r>
                      </w:p>
                      <w:p w:rsidR="000A1D3C" w:rsidRDefault="000A1D3C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2.</w:t>
                        </w:r>
                        <w:r w:rsidR="00FA1E05">
                          <w:rPr>
                            <w:rFonts w:ascii="Arial" w:hAnsi="Arial" w:cs="Arial"/>
                          </w:rPr>
                          <w:t xml:space="preserve">Aumento en los </w:t>
                        </w:r>
                        <w:r w:rsidR="00FA1E05">
                          <w:rPr>
                            <w:rFonts w:ascii="Arial" w:hAnsi="Arial" w:cs="Arial"/>
                          </w:rPr>
                          <w:t>aranceles</w:t>
                        </w:r>
                      </w:p>
                      <w:p w:rsidR="000A1D3C" w:rsidRDefault="000A1D3C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3.</w:t>
                        </w:r>
                      </w:p>
                      <w:p w:rsidR="000A1D3C" w:rsidRDefault="000A1D3C" w:rsidP="000A1D3C">
                        <w:pPr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DE765A" w:rsidRPr="000A1D3C" w:rsidRDefault="00DE765A" w:rsidP="00ED77BD">
                  <w:pPr>
                    <w:pStyle w:val="Prrafodelista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DE765A" w:rsidRPr="000A1D3C" w:rsidRDefault="00DE765A" w:rsidP="00ED77BD">
                  <w:pPr>
                    <w:pStyle w:val="Prrafodelista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D77BD" w:rsidRPr="000A1D3C" w:rsidRDefault="00ED77BD" w:rsidP="00ED77BD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ED77BD" w:rsidRPr="000A1D3C" w:rsidRDefault="00ED77BD" w:rsidP="00ED77BD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ED77BD" w:rsidRPr="000A1D3C" w:rsidRDefault="00ED77BD" w:rsidP="00ED77BD">
                  <w:pPr>
                    <w:pStyle w:val="Prrafodelista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A6C7E" w:rsidRPr="000A1D3C" w:rsidRDefault="002A6C7E" w:rsidP="002A6C7E">
                  <w:pPr>
                    <w:pStyle w:val="Ttulo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roundrect id="AutoShape 343" o:spid="_x0000_s1042" style="position:absolute;left:0;text-align:left;margin-left:330.55pt;margin-top:0;width:137.3pt;height:34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" fillcolor="#4bacc6 [3208]" strokecolor="#f2f2f2 [3041]" strokeweight="3pt">
            <v:shadow on="t" color="#205867 [1608]" opacity=".5" offset="-6pt,-6pt"/>
            <v:textbox style="mso-fit-shape-to-text:t">
              <w:txbxContent>
                <w:p w:rsidR="00AC0FF0" w:rsidRPr="00AC0FF0" w:rsidRDefault="00487F3E" w:rsidP="00AC0FF0">
                  <w:pPr>
                    <w:jc w:val="center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b/>
                      <w:color w:val="000000" w:themeColor="text1"/>
                      <w:sz w:val="36"/>
                      <w:szCs w:val="36"/>
                    </w:rPr>
                    <w:t>¡</w:t>
                  </w:r>
                  <w:r w:rsidR="00055AB7">
                    <w:rPr>
                      <w:b/>
                      <w:color w:val="000000" w:themeColor="text1"/>
                      <w:sz w:val="36"/>
                      <w:szCs w:val="36"/>
                    </w:rPr>
                    <w:t>Éxito</w:t>
                  </w:r>
                  <w:r>
                    <w:rPr>
                      <w:b/>
                      <w:color w:val="000000" w:themeColor="text1"/>
                      <w:sz w:val="36"/>
                      <w:szCs w:val="36"/>
                    </w:rPr>
                    <w:t>!</w:t>
                  </w:r>
                  <w:r w:rsidR="00055AB7">
                    <w:rPr>
                      <w:b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  <w10:wrap anchorx="page" anchory="margin"/>
          </v:roundrect>
        </w:pict>
      </w:r>
      <w:r>
        <w:rPr>
          <w:noProof/>
          <w:lang w:eastAsia="es-MX" w:bidi="ar-SA"/>
        </w:rPr>
        <w:pict>
          <v:shape id="Text Box 152" o:spid="_x0000_s1043" type="#_x0000_t202" style="position:absolute;left:0;text-align:left;margin-left:200pt;margin-top:97pt;width:7.2pt;height:7.2pt;z-index:2516541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hksg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QwHhksgIAALwFAAAO&#10;AAAAAAAAAAAAAAAAAC4CAABkcnMvZTJvRG9jLnhtbFBLAQItABQABgAIAAAAIQCrPijn3gAAAAsB&#10;AAAPAAAAAAAAAAAAAAAAAAwFAABkcnMvZG93bnJldi54bWxQSwUGAAAAAAQABADzAAAAFwYAAAAA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56" o:spid="_x0000_s1044" type="#_x0000_t202" style="position:absolute;left:0;text-align:left;margin-left:201pt;margin-top:351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KsH7+qyAgAAvAUAAA4A&#10;AAAAAAAAAAAAAAAALgIAAGRycy9lMm9Eb2MueG1sUEsBAi0AFAAGAAgAAAAhAOyYhafdAAAACwEA&#10;AA8AAAAAAAAAAAAAAAAADA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60" o:spid="_x0000_s1045" type="#_x0000_t202" style="position:absolute;left:0;text-align:left;margin-left:201pt;margin-top:604pt;width:7.2pt;height:7.2pt;z-index: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64" o:spid="_x0000_s1046" type="#_x0000_t202" style="position:absolute;left:0;text-align:left;margin-left:43pt;margin-top:98pt;width:7.2pt;height:7.2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68" o:spid="_x0000_s1047" type="#_x0000_t202" style="position:absolute;left:0;text-align:left;margin-left:43.2pt;margin-top:451pt;width:7.2pt;height:7.2pt;z-index:2516582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qgsQ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Caq4qgsQIAALwFAAAOAAAA&#10;AAAAAAAAAAAAAC4CAABkcnMvZTJvRG9jLnhtbFBLAQItABQABgAIAAAAIQBA9d3s3AAAAAoBAAAP&#10;AAAAAAAAAAAAAAAAAAsFAABkcnMvZG93bnJldi54bWxQSwUGAAAAAAQABADzAAAAFAYAAAAA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72" o:spid="_x0000_s1048" type="#_x0000_t202" style="position:absolute;left:0;text-align:left;margin-left:200pt;margin-top:82.8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3Osg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76" o:spid="_x0000_s1049" type="#_x0000_t202" style="position:absolute;left:0;text-align:left;margin-left:198.2pt;margin-top:319pt;width:7.2pt;height:7.2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80" o:spid="_x0000_s1050" type="#_x0000_t202" style="position:absolute;left:0;text-align:left;margin-left:199pt;margin-top:546pt;width:7.2pt;height:7.2pt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84" o:spid="_x0000_s1051" type="#_x0000_t202" style="position:absolute;left:0;text-align:left;margin-left:43pt;margin-top:98pt;width:7.2pt;height:7.2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188" o:spid="_x0000_s1052" type="#_x0000_t202" style="position:absolute;left:0;text-align:left;margin-left:42.2pt;margin-top:436.8pt;width:7.2pt;height:7.2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220" o:spid="_x0000_s1053" type="#_x0000_t202" style="position:absolute;left:0;text-align:left;margin-left:200pt;margin-top:22pt;width:7.2pt;height:7.2pt;z-index:2516643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224" o:spid="_x0000_s1054" type="#_x0000_t202" style="position:absolute;left:0;text-align:left;margin-left:201pt;margin-top:213.8pt;width:7.2pt;height:7.2pt;z-index:2516654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s-MX" w:bidi="ar-SA"/>
        </w:rPr>
        <w:pict>
          <v:shape id="Text Box 228" o:spid="_x0000_s1055" type="#_x0000_t202" style="position:absolute;left:0;text-align:left;margin-left:202pt;margin-top:362pt;width:7.2pt;height:7.2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" filled="f" stroked="f">
            <v:textbox inset="0,0,0,0">
              <w:txbxContent>
                <w:p w:rsidR="00EE0F22" w:rsidRDefault="00EE0F2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sectPr w:rsidR="00DD1D15" w:rsidSect="00DD1D15">
      <w:headerReference w:type="even" r:id="rId7"/>
      <w:headerReference w:type="default" r:id="rId8"/>
      <w:headerReference w:type="first" r:id="rId9"/>
      <w:pgSz w:w="11907" w:h="16839"/>
      <w:pgMar w:top="1440" w:right="1800" w:bottom="720" w:left="180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64B" w:rsidRDefault="00EB564B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EB564B" w:rsidRDefault="00EB564B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64B" w:rsidRDefault="00EB564B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EB564B" w:rsidRDefault="00EB564B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F22" w:rsidRDefault="00EB564B">
    <w:pPr>
      <w:pStyle w:val="Encabezado"/>
      <w:rPr>
        <w:lang w:val="es-ES"/>
      </w:rPr>
    </w:pPr>
    <w:r>
      <w:rPr>
        <w:noProof/>
        <w:lang w:eastAsia="es-MX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4" type="#_x0000_t202" style="position:absolute;margin-left:362.25pt;margin-top:38.25pt;width:195.75pt;height:25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" filled="f" stroked="f">
          <v:textbox style="mso-fit-shape-to-text:t" inset=",7.2pt,,7.2pt">
            <w:txbxContent>
              <w:p w:rsidR="00EE0F22" w:rsidRDefault="00B313CD">
                <w:pPr>
                  <w:pStyle w:val="PageTitle"/>
                </w:pPr>
                <w:r>
                  <w:t xml:space="preserve">administraciòn de proyectos </w:t>
                </w:r>
              </w:p>
            </w:txbxContent>
          </v:textbox>
          <w10:wrap anchorx="page" anchory="page"/>
        </v:shape>
      </w:pict>
    </w:r>
    <w:r>
      <w:rPr>
        <w:noProof/>
        <w:lang w:eastAsia="es-MX" w:bidi="ar-SA"/>
      </w:rPr>
      <w:pict>
        <v:shape id="Text Box 2" o:spid="_x0000_s2053" type="#_x0000_t202" style="position:absolute;margin-left:46.8pt;margin-top:38.25pt;width:109pt;height:25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" filled="f" stroked="f">
          <v:textbox style="mso-fit-shape-to-text:t" inset=",7.2pt,,7.2pt">
            <w:txbxContent>
              <w:p w:rsidR="00EE0F22" w:rsidRDefault="00EE0F22">
                <w:pPr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t xml:space="preserve">Página </w:t>
                </w:r>
                <w:r w:rsidR="008B2893"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 PAGE </w:instrText>
                </w:r>
                <w:r w:rsidR="008B2893">
                  <w:rPr>
                    <w:rStyle w:val="Nmerodepgina"/>
                  </w:rPr>
                  <w:fldChar w:fldCharType="separate"/>
                </w:r>
                <w:r w:rsidR="0023391C">
                  <w:rPr>
                    <w:rStyle w:val="Nmerodepgina"/>
                    <w:noProof/>
                  </w:rPr>
                  <w:t>2</w:t>
                </w:r>
                <w:r w:rsidR="008B2893">
                  <w:rPr>
                    <w:rStyle w:val="Nmerodepgin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F22" w:rsidRDefault="00EB564B">
    <w:pPr>
      <w:pStyle w:val="Encabezado"/>
      <w:rPr>
        <w:lang w:val="es-ES"/>
      </w:rPr>
    </w:pPr>
    <w:r>
      <w:rPr>
        <w:noProof/>
        <w:lang w:eastAsia="es-MX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1" type="#_x0000_t202" style="position:absolute;margin-left:449pt;margin-top:38.25pt;width:109pt;height:25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" filled="f" stroked="f">
          <v:textbox style="mso-fit-shape-to-text:t" inset=",7.2pt,,7.2pt">
            <w:txbxContent>
              <w:p w:rsidR="00EE0F22" w:rsidRDefault="00EE0F22">
                <w:pPr>
                  <w:pStyle w:val="PageNumberRight"/>
                </w:pPr>
                <w:r>
                  <w:t xml:space="preserve">Página </w:t>
                </w:r>
                <w:r w:rsidR="008B2893">
                  <w:fldChar w:fldCharType="begin"/>
                </w:r>
                <w:r w:rsidR="001573F6">
                  <w:instrText xml:space="preserve"> PAGE </w:instrText>
                </w:r>
                <w:r w:rsidR="008B2893">
                  <w:fldChar w:fldCharType="separate"/>
                </w:r>
                <w:r w:rsidR="00C00B1E">
                  <w:rPr>
                    <w:noProof/>
                  </w:rPr>
                  <w:t>3</w:t>
                </w:r>
                <w:r w:rsidR="008B2893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eastAsia="es-MX" w:bidi="ar-SA"/>
      </w:rPr>
      <w:pict>
        <v:shape id="Text Box 5" o:spid="_x0000_s2050" type="#_x0000_t202" style="position:absolute;margin-left:46.8pt;margin-top:38.25pt;width:153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" filled="f" stroked="f">
          <v:textbox style="mso-fit-shape-to-text:t" inset=",7.2pt,,7.2pt">
            <w:txbxContent>
              <w:p w:rsidR="00EE0F22" w:rsidRDefault="00EE0F22">
                <w:pPr>
                  <w:pStyle w:val="PageTitleLeft"/>
                </w:pPr>
                <w:r>
                  <w:t>Boletín para los empleados</w:t>
                </w:r>
              </w:p>
            </w:txbxContent>
          </v:textbox>
          <w10:wrap anchorx="page" anchory="page"/>
        </v:shape>
      </w:pict>
    </w:r>
    <w:r>
      <w:rPr>
        <w:noProof/>
        <w:lang w:eastAsia="es-MX" w:bidi="ar-SA"/>
      </w:rPr>
      <w:pict>
        <v:shape id="Text Box 6" o:spid="_x0000_s2049" type="#_x0000_t202" style="position:absolute;margin-left:0;margin-top:28.8pt;width:558pt;height:41.4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" filled="f" stroked="f">
          <v:textbox style="mso-fit-shape-to-text:t" inset=",7.2pt,,7.2pt">
            <w:txbxContent>
              <w:p w:rsidR="00EE0F22" w:rsidRDefault="00B56460">
                <w:r>
                  <w:rPr>
                    <w:rFonts w:ascii="Times New Roman" w:hAnsi="Times New Roman" w:cs="Times New Roman"/>
                    <w:noProof/>
                    <w:color w:val="auto"/>
                    <w:sz w:val="20"/>
                    <w:szCs w:val="20"/>
                    <w:lang w:val="es-ES" w:bidi="ar-SA"/>
                  </w:rPr>
                  <w:drawing>
                    <wp:inline distT="0" distB="0" distL="0" distR="0">
                      <wp:extent cx="6858000" cy="342900"/>
                      <wp:effectExtent l="19050" t="0" r="0" b="0"/>
                      <wp:docPr id="2" name="Imagen 2" descr="gradi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radie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b="7857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D05" w:rsidRPr="00C72A51" w:rsidRDefault="00831D05" w:rsidP="00831D05">
    <w:pPr>
      <w:jc w:val="center"/>
      <w:rPr>
        <w:b/>
      </w:rPr>
    </w:pPr>
    <w:r w:rsidRPr="00C72A51">
      <w:rPr>
        <w:b/>
        <w:noProof/>
        <w:lang w:val="es-ES" w:bidi="ar-S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3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lang w:val="es-ES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4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INSTITUTO POLITÉ</w:t>
    </w:r>
    <w:r w:rsidRPr="00C72A51">
      <w:rPr>
        <w:b/>
      </w:rPr>
      <w:t>CNICO NACIONAL</w:t>
    </w:r>
  </w:p>
  <w:p w:rsidR="00831D05" w:rsidRPr="00C72A51" w:rsidRDefault="00831D05" w:rsidP="00831D05">
    <w:pPr>
      <w:jc w:val="center"/>
      <w:rPr>
        <w:b/>
      </w:rPr>
    </w:pPr>
    <w:r w:rsidRPr="00C72A51">
      <w:rPr>
        <w:b/>
      </w:rPr>
      <w:t>ESCUELA SUPERIOR DE CÓMPUTO</w:t>
    </w:r>
  </w:p>
  <w:p w:rsidR="00831D05" w:rsidRPr="00C72A51" w:rsidRDefault="00831D05" w:rsidP="00831D05">
    <w:pPr>
      <w:jc w:val="center"/>
      <w:rPr>
        <w:b/>
      </w:rPr>
    </w:pPr>
    <w:r>
      <w:rPr>
        <w:b/>
      </w:rPr>
      <w:t xml:space="preserve">ADMINISTRACIÓN DE PROYECTOS </w:t>
    </w:r>
  </w:p>
  <w:p w:rsidR="00831D05" w:rsidRDefault="00831D05" w:rsidP="00831D05">
    <w:pPr>
      <w:pStyle w:val="Encabezado"/>
    </w:pPr>
  </w:p>
  <w:p w:rsidR="00831D05" w:rsidRDefault="00831D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image001"/>
      </v:shape>
    </w:pict>
  </w:numPicBullet>
  <w:abstractNum w:abstractNumId="0" w15:restartNumberingAfterBreak="0">
    <w:nsid w:val="FFFFFF89"/>
    <w:multiLevelType w:val="singleLevel"/>
    <w:tmpl w:val="5E00B29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85B3FFA"/>
    <w:multiLevelType w:val="hybridMultilevel"/>
    <w:tmpl w:val="44024EAE"/>
    <w:lvl w:ilvl="0" w:tplc="08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16D56"/>
    <w:multiLevelType w:val="hybridMultilevel"/>
    <w:tmpl w:val="E37A57F4"/>
    <w:lvl w:ilvl="0" w:tplc="5AA4D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F182D"/>
    <w:multiLevelType w:val="hybridMultilevel"/>
    <w:tmpl w:val="FC6083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CBA"/>
    <w:multiLevelType w:val="hybridMultilevel"/>
    <w:tmpl w:val="9A623498"/>
    <w:lvl w:ilvl="0" w:tplc="41969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70A81"/>
    <w:multiLevelType w:val="hybridMultilevel"/>
    <w:tmpl w:val="2F948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C4756"/>
    <w:multiLevelType w:val="hybridMultilevel"/>
    <w:tmpl w:val="81EA62CA"/>
    <w:lvl w:ilvl="0" w:tplc="2828D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2027"/>
    <w:multiLevelType w:val="hybridMultilevel"/>
    <w:tmpl w:val="8CDE86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C7A9E"/>
    <w:multiLevelType w:val="hybridMultilevel"/>
    <w:tmpl w:val="C84480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55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4E9"/>
    <w:rsid w:val="00002913"/>
    <w:rsid w:val="00020110"/>
    <w:rsid w:val="00055AB7"/>
    <w:rsid w:val="00060038"/>
    <w:rsid w:val="000813B8"/>
    <w:rsid w:val="000A1D3C"/>
    <w:rsid w:val="000C7414"/>
    <w:rsid w:val="00102AE8"/>
    <w:rsid w:val="001573F6"/>
    <w:rsid w:val="001B2633"/>
    <w:rsid w:val="00212704"/>
    <w:rsid w:val="0023391C"/>
    <w:rsid w:val="002A6C7E"/>
    <w:rsid w:val="002D7558"/>
    <w:rsid w:val="003422E9"/>
    <w:rsid w:val="003A6501"/>
    <w:rsid w:val="0043586E"/>
    <w:rsid w:val="00487F3E"/>
    <w:rsid w:val="004C58E3"/>
    <w:rsid w:val="00561C40"/>
    <w:rsid w:val="00606EE1"/>
    <w:rsid w:val="00621095"/>
    <w:rsid w:val="006C4AE7"/>
    <w:rsid w:val="007429A8"/>
    <w:rsid w:val="007B04C8"/>
    <w:rsid w:val="00831D05"/>
    <w:rsid w:val="008B2893"/>
    <w:rsid w:val="008B3457"/>
    <w:rsid w:val="00910130"/>
    <w:rsid w:val="009D61C1"/>
    <w:rsid w:val="009E14D9"/>
    <w:rsid w:val="009F1CF3"/>
    <w:rsid w:val="00A34AE4"/>
    <w:rsid w:val="00AC0FF0"/>
    <w:rsid w:val="00B27D39"/>
    <w:rsid w:val="00B313CD"/>
    <w:rsid w:val="00B42455"/>
    <w:rsid w:val="00B56460"/>
    <w:rsid w:val="00B621E7"/>
    <w:rsid w:val="00C00B1E"/>
    <w:rsid w:val="00C74120"/>
    <w:rsid w:val="00CD4613"/>
    <w:rsid w:val="00D37024"/>
    <w:rsid w:val="00D520DD"/>
    <w:rsid w:val="00D65228"/>
    <w:rsid w:val="00D70F8B"/>
    <w:rsid w:val="00D87449"/>
    <w:rsid w:val="00DC1AAD"/>
    <w:rsid w:val="00DC5A11"/>
    <w:rsid w:val="00DD1D15"/>
    <w:rsid w:val="00DE0F3F"/>
    <w:rsid w:val="00DE765A"/>
    <w:rsid w:val="00DF64E9"/>
    <w:rsid w:val="00E24E15"/>
    <w:rsid w:val="00EB564B"/>
    <w:rsid w:val="00EC5C53"/>
    <w:rsid w:val="00ED77BD"/>
    <w:rsid w:val="00EE0F22"/>
    <w:rsid w:val="00F32B97"/>
    <w:rsid w:val="00F91D48"/>
    <w:rsid w:val="00FA1E05"/>
    <w:rsid w:val="00FA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."/>
  <w:listSeparator w:val=","/>
  <w14:docId w14:val="15D462D3"/>
  <w15:docId w15:val="{EDBA13AD-EEA4-451A-A9BF-57886D14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0038"/>
    <w:rPr>
      <w:rFonts w:ascii="Century Gothic" w:hAnsi="Century Gothic" w:cs="Century Gothic"/>
      <w:color w:val="000000"/>
      <w:sz w:val="24"/>
      <w:szCs w:val="24"/>
      <w:lang w:val="es-MX" w:bidi="hi-IN"/>
    </w:rPr>
  </w:style>
  <w:style w:type="paragraph" w:styleId="Ttulo1">
    <w:name w:val="heading 1"/>
    <w:basedOn w:val="Normal"/>
    <w:next w:val="Normal"/>
    <w:link w:val="Ttulo1Car"/>
    <w:qFormat/>
    <w:rsid w:val="0006003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06003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06003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06003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06003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06003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06003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600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6003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060038"/>
    <w:pPr>
      <w:numPr>
        <w:numId w:val="3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6003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6003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06003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06003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06003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06003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06003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06003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06003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06003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06003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06003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06003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06003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060038"/>
    <w:rPr>
      <w:color w:val="000000"/>
    </w:rPr>
  </w:style>
  <w:style w:type="paragraph" w:customStyle="1" w:styleId="PageTitleLeft">
    <w:name w:val="Page Title Left"/>
    <w:basedOn w:val="PageTitle"/>
    <w:rsid w:val="00060038"/>
    <w:pPr>
      <w:jc w:val="left"/>
    </w:pPr>
  </w:style>
  <w:style w:type="paragraph" w:customStyle="1" w:styleId="PageNumberRight">
    <w:name w:val="Page Number Right"/>
    <w:basedOn w:val="Normal"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06003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06003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060038"/>
    <w:rPr>
      <w:b/>
      <w:lang w:val="es-ES" w:bidi="es-ES"/>
    </w:rPr>
  </w:style>
  <w:style w:type="paragraph" w:customStyle="1" w:styleId="Space">
    <w:name w:val="Space"/>
    <w:basedOn w:val="Textoindependiente"/>
    <w:rsid w:val="0006003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06003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paragraph" w:styleId="Prrafodelista">
    <w:name w:val="List Paragraph"/>
    <w:basedOn w:val="Normal"/>
    <w:uiPriority w:val="34"/>
    <w:qFormat/>
    <w:rsid w:val="00EE0F22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Ttulo1Car">
    <w:name w:val="Título 1 Car"/>
    <w:basedOn w:val="Fuentedeprrafopredeter"/>
    <w:link w:val="Ttulo1"/>
    <w:rsid w:val="00DF64E9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table" w:customStyle="1" w:styleId="Tabladecuadrcula7concolores-nfasis51">
    <w:name w:val="Tabla de cuadrícula 7 con colores - Énfasis 51"/>
    <w:basedOn w:val="Tablanormal"/>
    <w:uiPriority w:val="52"/>
    <w:rsid w:val="00002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055AB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055AB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rsid w:val="00DE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DE76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AppData\Roaming\Microsoft\Templates\Employee%20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newsletter.dot</Template>
  <TotalTime>31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James Prado</cp:lastModifiedBy>
  <cp:revision>11</cp:revision>
  <cp:lastPrinted>2005-07-11T17:57:00Z</cp:lastPrinted>
  <dcterms:created xsi:type="dcterms:W3CDTF">2017-08-02T13:44:00Z</dcterms:created>
  <dcterms:modified xsi:type="dcterms:W3CDTF">2019-02-12T08:00:00Z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</Properties>
</file>