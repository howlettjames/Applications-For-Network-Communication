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:rsidR="00DF64E9" w:rsidRDefault="00381B54">
      <w:pPr>
        <w:pStyle w:val="Textoindependiente"/>
        <w:rPr>
          <w:lang w:val="es-ES"/>
        </w:rPr>
      </w:pPr>
      <w:r>
        <w:rPr>
          <w:noProof/>
          <w:lang w:val="es-MX" w:eastAsia="es-MX" w:bidi="ar-S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Text Box 277" o:spid="_x0000_s1026" type="#_x0000_t176" style="position:absolute;left:0;text-align:left;margin-left:61.9pt;margin-top:82.5pt;width:523.5pt;height:40.8pt;z-index:251672576;visibility:visible;mso-position-horizontal-relative:page;mso-position-vertical-relative:page" fillcolor="#4bacc6 [3208]" strokecolor="#4bacc6 [3208]" strokeweight="10pt">
            <v:stroke linestyle="thinThin"/>
            <v:shadow color="#868686"/>
            <v:textbox>
              <w:txbxContent>
                <w:p w:rsidR="002E0029" w:rsidRDefault="00713868" w:rsidP="002E0029">
                  <w:pPr>
                    <w:pStyle w:val="VolumeandIssue"/>
                    <w:jc w:val="center"/>
                  </w:pPr>
                  <w:r>
                    <w:rPr>
                      <w:sz w:val="32"/>
                      <w:szCs w:val="32"/>
                    </w:rPr>
                    <w:t>a</w:t>
                  </w:r>
                  <w:r w:rsidRPr="00713868">
                    <w:rPr>
                      <w:caps w:val="0"/>
                      <w:sz w:val="28"/>
                      <w:szCs w:val="32"/>
                    </w:rPr>
                    <w:t>ctividad</w:t>
                  </w:r>
                  <w:r w:rsidR="000E0A47">
                    <w:rPr>
                      <w:sz w:val="32"/>
                      <w:szCs w:val="32"/>
                    </w:rPr>
                    <w:t xml:space="preserve">1. </w:t>
                  </w:r>
                  <w:r w:rsidR="00020110" w:rsidRPr="00020110">
                    <w:t xml:space="preserve"> </w:t>
                  </w:r>
                  <w:r w:rsidR="002E0029" w:rsidRPr="00713868">
                    <w:rPr>
                      <w:rFonts w:ascii="Arial" w:hAnsi="Arial" w:cs="Arial"/>
                      <w:sz w:val="28"/>
                      <w:szCs w:val="28"/>
                    </w:rPr>
                    <w:t>p</w:t>
                  </w:r>
                  <w:r w:rsidRPr="00713868">
                    <w:rPr>
                      <w:rFonts w:ascii="Arial" w:hAnsi="Arial" w:cs="Arial"/>
                      <w:caps w:val="0"/>
                      <w:sz w:val="28"/>
                      <w:szCs w:val="28"/>
                    </w:rPr>
                    <w:t>erfil o gran vis</w:t>
                  </w:r>
                  <w:r w:rsidR="00B225CB">
                    <w:rPr>
                      <w:rFonts w:ascii="Arial" w:hAnsi="Arial" w:cs="Arial"/>
                      <w:caps w:val="0"/>
                      <w:sz w:val="28"/>
                      <w:szCs w:val="28"/>
                    </w:rPr>
                    <w:t>i</w:t>
                  </w:r>
                  <w:r w:rsidRPr="00713868">
                    <w:rPr>
                      <w:rFonts w:ascii="Arial" w:hAnsi="Arial" w:cs="Arial"/>
                      <w:caps w:val="0"/>
                      <w:sz w:val="28"/>
                      <w:szCs w:val="28"/>
                    </w:rPr>
                    <w:t>ón</w:t>
                  </w:r>
                </w:p>
                <w:p w:rsidR="00EE0F22" w:rsidRDefault="00EE0F22" w:rsidP="002E0029">
                  <w:pPr>
                    <w:pStyle w:val="VolumeandIssue"/>
                    <w:jc w:val="center"/>
                  </w:pPr>
                </w:p>
                <w:p w:rsidR="00EE0F22" w:rsidRPr="00EE0F22" w:rsidRDefault="00EE0F22" w:rsidP="002E0029">
                  <w:pPr>
                    <w:pStyle w:val="VolumeandIssue"/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  <w:noProof/>
          <w:lang w:val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55" type="#_x0000_t202" style="position:absolute;left:0;text-align:left;margin-left:377.7pt;margin-top:15.35pt;width:91.4pt;height:23.65pt;z-index:251691008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fillcolor="white [3201]" strokecolor="#4f81bd [3204]" strokeweight="5pt">
            <v:stroke linestyle="thickThin"/>
            <v:shadow color="#868686"/>
            <v:textbox>
              <w:txbxContent>
                <w:p w:rsidR="00EE7A8D" w:rsidRPr="00EE7A8D" w:rsidRDefault="00EE7A8D" w:rsidP="00EE7A8D">
                  <w:pPr>
                    <w:rPr>
                      <w:b/>
                      <w:sz w:val="20"/>
                      <w:szCs w:val="20"/>
                    </w:rPr>
                  </w:pPr>
                  <w:r w:rsidRPr="00EE7A8D">
                    <w:rPr>
                      <w:b/>
                      <w:sz w:val="20"/>
                      <w:szCs w:val="20"/>
                    </w:rPr>
                    <w:t xml:space="preserve">Valor 2 puntos 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val="es-MX" w:eastAsia="es-MX" w:bidi="ar-SA"/>
        </w:rPr>
        <w:pict>
          <v:shape id="Text Box 276" o:spid="_x0000_s1027" type="#_x0000_t202" style="position:absolute;left:0;text-align:left;margin-left:47.95pt;margin-top:82.5pt;width:533.25pt;height:36.45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" filled="f" fillcolor="#0078b4" stroked="f">
            <v:textbox inset=",,,0">
              <w:txbxContent>
                <w:p w:rsidR="00EE0F22" w:rsidRPr="00EE0F22" w:rsidRDefault="00EE0F22">
                  <w:pPr>
                    <w:pStyle w:val="Masthead"/>
                    <w:rPr>
                      <w:color w:val="FFFFFF" w:themeColor="background1"/>
                      <w:sz w:val="72"/>
                      <w:szCs w:val="72"/>
                    </w:rPr>
                  </w:pPr>
                </w:p>
                <w:p w:rsidR="00EE0F22" w:rsidRPr="00713868" w:rsidRDefault="00713868" w:rsidP="00713868">
                  <w:pPr>
                    <w:pStyle w:val="Masthead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ppp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  <w:lang w:val="es-MX" w:eastAsia="es-MX" w:bidi="ar-SA"/>
        </w:rPr>
        <w:pict>
          <v:shape id="Text Box 15" o:spid="_x0000_s1028" type="#_x0000_t202" style="position:absolute;left:0;text-align:left;margin-left:230.4pt;margin-top:217.4pt;width:324pt;height:19.6pt;z-index: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5RetAIAALI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" filled="f" stroked="f">
            <v:textbox inset="0,0,0,0">
              <w:txbxContent>
                <w:p w:rsidR="00EE0F22" w:rsidRPr="00D65228" w:rsidRDefault="00EE0F22">
                  <w:pPr>
                    <w:pStyle w:val="Ttulo1"/>
                    <w:rPr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val="es-MX" w:eastAsia="es-MX" w:bidi="ar-SA"/>
        </w:rPr>
        <w:pict>
          <v:line id="Line 262" o:spid="_x0000_s1052" style="position:absolute;left:0;text-align:left;z-index:251668480;visibility:visible;mso-wrap-distance-top:-3e-5mm;mso-wrap-distance-bottom:-3e-5mm;mso-position-horizontal-relative:page;mso-position-vertical-relative:page" from="290.25pt,129pt" to="826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" stroked="f">
            <w10:wrap anchorx="page" anchory="page"/>
          </v:line>
        </w:pict>
      </w:r>
      <w:r>
        <w:rPr>
          <w:noProof/>
          <w:lang w:val="es-MX" w:eastAsia="es-MX" w:bidi="ar-SA"/>
        </w:rPr>
        <w:pict>
          <v:shape id="Text Box 144" o:spid="_x0000_s1029" type="#_x0000_t202" style="position:absolute;left:0;text-align:left;margin-left:200pt;margin-top:248pt;width:7.2pt;height:7.2pt;z-index:251651072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val="es-MX" w:eastAsia="es-MX" w:bidi="ar-SA"/>
        </w:rPr>
        <w:pict>
          <v:shape id="Text Box 148" o:spid="_x0000_s1030" type="#_x0000_t202" style="position:absolute;left:0;text-align:left;margin-left:199.2pt;margin-top:519.8pt;width:7.2pt;height:7.2pt;z-index:251653120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OAsQ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DF64E9" w:rsidRPr="00B835E1" w:rsidRDefault="00E54589" w:rsidP="00DF64E9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Propósito:</w:t>
      </w:r>
      <w:r w:rsidR="0020418E">
        <w:rPr>
          <w:rFonts w:ascii="Arial" w:hAnsi="Arial" w:cs="Arial"/>
          <w:lang w:val="es-ES"/>
        </w:rPr>
        <w:t xml:space="preserve"> el alumno</w:t>
      </w:r>
      <w:r w:rsidR="00B835E1">
        <w:rPr>
          <w:rFonts w:ascii="Arial" w:hAnsi="Arial" w:cs="Arial"/>
          <w:lang w:val="es-ES"/>
        </w:rPr>
        <w:t xml:space="preserve"> adquirirá la capacidad de analizar problemas sociales de mediano y alto impacto, así como generar soluciones a las mismas a través de </w:t>
      </w:r>
      <w:r w:rsidR="00B209D5">
        <w:rPr>
          <w:rFonts w:ascii="Arial" w:hAnsi="Arial" w:cs="Arial"/>
          <w:lang w:val="es-ES"/>
        </w:rPr>
        <w:t xml:space="preserve">la creación y/o distribución de </w:t>
      </w:r>
      <w:r w:rsidR="00B835E1">
        <w:rPr>
          <w:rFonts w:ascii="Arial" w:hAnsi="Arial" w:cs="Arial"/>
          <w:lang w:val="es-ES"/>
        </w:rPr>
        <w:t>servicios o productos.</w:t>
      </w:r>
    </w:p>
    <w:p w:rsidR="00DF64E9" w:rsidRPr="00713868" w:rsidRDefault="00DF64E9" w:rsidP="00DF64E9">
      <w:pPr>
        <w:rPr>
          <w:rFonts w:ascii="Arial" w:hAnsi="Arial" w:cs="Arial"/>
          <w:lang w:val="es-ES"/>
        </w:rPr>
      </w:pPr>
    </w:p>
    <w:p w:rsidR="00DF64E9" w:rsidRPr="00713868" w:rsidRDefault="00381B54" w:rsidP="00DF64E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MX" w:eastAsia="es-MX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Text Box 271" o:spid="_x0000_s1032" type="#_x0000_t120" style="position:absolute;margin-left:16.9pt;margin-top:201.1pt;width:124.6pt;height:68.7pt;z-index:251669504;visibility:visible;mso-position-horizontal-relative:page;mso-position-vertical-relative:page" fillcolor="#4bacc6 [3208]" strokecolor="#4bacc6 [3208]" strokeweight="10pt">
            <v:stroke linestyle="thinThin"/>
            <v:shadow color="#868686"/>
            <v:textbox style="mso-next-textbox:#Text Box 271">
              <w:txbxContent>
                <w:p w:rsidR="00EE0F22" w:rsidRPr="00AC0FF0" w:rsidRDefault="00DF64E9" w:rsidP="00DF64E9">
                  <w:pPr>
                    <w:pStyle w:val="TtulodeTDC1"/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M</w:t>
                  </w:r>
                  <w:r w:rsidR="00EE0F22" w:rsidRPr="00AC0FF0">
                    <w:rPr>
                      <w:b/>
                      <w:color w:val="000000" w:themeColor="text1"/>
                    </w:rPr>
                    <w:t>ODALIDAD:</w:t>
                  </w:r>
                </w:p>
                <w:p w:rsidR="00EE0F22" w:rsidRPr="00AC0FF0" w:rsidRDefault="00EE0F22" w:rsidP="00DF64E9">
                  <w:pPr>
                    <w:pStyle w:val="TOCText"/>
                    <w:tabs>
                      <w:tab w:val="left" w:pos="588"/>
                    </w:tabs>
                    <w:jc w:val="center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AC0FF0">
                    <w:rPr>
                      <w:rStyle w:val="TOCNumberChar"/>
                      <w:color w:val="000000" w:themeColor="text1"/>
                    </w:rPr>
                    <w:t>EN EQUIPO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  <w:noProof/>
          <w:lang w:val="es-MX" w:eastAsia="es-MX" w:bidi="ar-SA"/>
        </w:rPr>
        <w:pict>
          <v:shape id="Text Box 324" o:spid="_x0000_s1031" type="#_x0000_t202" style="position:absolute;margin-left:247.05pt;margin-top:206.25pt;width:285.4pt;height:48.7pt;z-index: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" filled="f" stroked="f">
            <v:textbox style="mso-next-textbox:#Text Box 324" inset=",0,,0">
              <w:txbxContent>
                <w:p w:rsidR="00DF64E9" w:rsidRDefault="00DF64E9" w:rsidP="00DF64E9">
                  <w:pPr>
                    <w:pStyle w:val="NewsletterDate"/>
                  </w:pPr>
                  <w:r>
                    <w:t>EQUIPO</w:t>
                  </w:r>
                  <w:r w:rsidR="00AF72EE">
                    <w:t>: 7</w:t>
                  </w:r>
                </w:p>
                <w:p w:rsidR="00DF64E9" w:rsidRDefault="00DF64E9" w:rsidP="00DF64E9">
                  <w:pPr>
                    <w:pStyle w:val="NewsletterDate"/>
                  </w:pPr>
                </w:p>
                <w:p w:rsidR="00EE0F22" w:rsidRDefault="002A6C7E" w:rsidP="00DF64E9">
                  <w:pPr>
                    <w:pStyle w:val="NewsletterDate"/>
                  </w:pPr>
                  <w:r>
                    <w:t>FECHA</w:t>
                  </w:r>
                  <w:r w:rsidR="004A7559">
                    <w:t xml:space="preserve">: 27 de </w:t>
                  </w:r>
                  <w:proofErr w:type="gramStart"/>
                  <w:r w:rsidR="004A7559">
                    <w:t>Enero</w:t>
                  </w:r>
                  <w:proofErr w:type="gramEnd"/>
                  <w:r w:rsidR="004A7559">
                    <w:t xml:space="preserve"> de 2019 </w:t>
                  </w:r>
                  <w:r w:rsidR="00DF64E9">
                    <w:t>GRUPO</w:t>
                  </w:r>
                  <w:r w:rsidR="004A7559">
                    <w:t>: 3CV1</w:t>
                  </w:r>
                </w:p>
                <w:p w:rsidR="00DF64E9" w:rsidRDefault="00DF64E9" w:rsidP="00DF64E9">
                  <w:pPr>
                    <w:pStyle w:val="NewsletterDate"/>
                  </w:pPr>
                </w:p>
              </w:txbxContent>
            </v:textbox>
            <w10:wrap anchorx="page" anchory="page"/>
          </v:shape>
        </w:pict>
      </w:r>
    </w:p>
    <w:p w:rsidR="00DF64E9" w:rsidRPr="00713868" w:rsidRDefault="00DF64E9" w:rsidP="00DF64E9">
      <w:pPr>
        <w:rPr>
          <w:rFonts w:ascii="Arial" w:hAnsi="Arial" w:cs="Arial"/>
          <w:lang w:val="es-ES"/>
        </w:rPr>
      </w:pPr>
    </w:p>
    <w:p w:rsidR="00DF64E9" w:rsidRPr="00713868" w:rsidRDefault="00DF64E9" w:rsidP="00DF64E9">
      <w:pPr>
        <w:rPr>
          <w:rFonts w:ascii="Arial" w:hAnsi="Arial" w:cs="Arial"/>
          <w:lang w:val="es-ES"/>
        </w:rPr>
      </w:pPr>
    </w:p>
    <w:p w:rsidR="00DF64E9" w:rsidRPr="00713868" w:rsidRDefault="00DF64E9" w:rsidP="00DF64E9">
      <w:pPr>
        <w:rPr>
          <w:rFonts w:ascii="Arial" w:hAnsi="Arial" w:cs="Arial"/>
          <w:lang w:val="es-ES"/>
        </w:rPr>
      </w:pPr>
    </w:p>
    <w:p w:rsidR="002932FB" w:rsidRPr="00713868" w:rsidRDefault="002932FB" w:rsidP="00DF64E9">
      <w:pPr>
        <w:rPr>
          <w:rFonts w:ascii="Arial" w:hAnsi="Arial" w:cs="Arial"/>
          <w:lang w:val="es-ES"/>
        </w:rPr>
      </w:pPr>
    </w:p>
    <w:p w:rsidR="002932FB" w:rsidRPr="00713868" w:rsidRDefault="002932FB" w:rsidP="00DF64E9">
      <w:pPr>
        <w:rPr>
          <w:rFonts w:ascii="Arial" w:hAnsi="Arial" w:cs="Arial"/>
          <w:lang w:val="es-ES"/>
        </w:rPr>
      </w:pPr>
    </w:p>
    <w:p w:rsidR="002932FB" w:rsidRPr="00713868" w:rsidRDefault="00381B54" w:rsidP="00DF64E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MX" w:eastAsia="es-MX" w:bidi="ar-SA"/>
        </w:rPr>
        <w:pict>
          <v:shape id="Text Box 339" o:spid="_x0000_s1033" type="#_x0000_t202" style="position:absolute;margin-left:201.6pt;margin-top:274.55pt;width:260.4pt;height:19.6pt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" filled="f" fillcolor="#c2c2ad" stroked="f">
            <v:textbox style="mso-next-textbox:#Text Box 339" inset="0,0,0,0">
              <w:txbxContent>
                <w:p w:rsidR="00DF64E9" w:rsidRDefault="00DF64E9" w:rsidP="002932FB">
                  <w:pPr>
                    <w:pStyle w:val="Ttulo1"/>
                    <w:jc w:val="center"/>
                  </w:pPr>
                  <w:r>
                    <w:t>INSTRUCCIONES</w:t>
                  </w:r>
                </w:p>
              </w:txbxContent>
            </v:textbox>
            <w10:wrap anchorx="page" anchory="page"/>
          </v:shape>
        </w:pict>
      </w:r>
    </w:p>
    <w:p w:rsidR="002932FB" w:rsidRPr="00713868" w:rsidRDefault="00381B54" w:rsidP="00DF64E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MX" w:eastAsia="es-MX" w:bidi="ar-SA"/>
        </w:rPr>
        <w:pict>
          <v:shape id="Text Box 14" o:spid="_x0000_s1038" type="#_x0000_t176" style="position:absolute;margin-left:134pt;margin-top:298pt;width:428.25pt;height:56.95pt;z-index: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" fillcolor="white [3201]" strokecolor="#4bacc6 [3208]" strokeweight="5pt">
            <v:stroke linestyle="thickThin"/>
            <v:shadow on="t" type="perspective" color="#548dd4 [1951]" opacity=".5" origin="-.5,.5" offset="0,0" matrix=",92680f,,,,-95367431641e-17"/>
            <v:textbox style="mso-next-textbox:#Text Box 14" inset="0,0,,0">
              <w:txbxContent>
                <w:p w:rsidR="002932FB" w:rsidRPr="00010D1C" w:rsidRDefault="00EE0F22" w:rsidP="002932FB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010D1C">
                    <w:rPr>
                      <w:rFonts w:ascii="Arial" w:eastAsia="Calibri" w:hAnsi="Arial" w:cs="Arial"/>
                      <w:sz w:val="20"/>
                      <w:szCs w:val="20"/>
                      <w:lang w:val="es-MX"/>
                    </w:rPr>
                    <w:t xml:space="preserve">  </w:t>
                  </w:r>
                  <w:r w:rsidR="002932FB" w:rsidRPr="00010D1C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Piensa global, enfócate en las personas y en las organizaciones e identifica</w:t>
                  </w:r>
                  <w:r w:rsidR="00771AC4" w:rsidRPr="00010D1C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una necesidad o un problema</w:t>
                  </w:r>
                  <w:r w:rsidR="002E0029" w:rsidRPr="00010D1C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.</w:t>
                  </w:r>
                  <w:r w:rsidR="00771AC4" w:rsidRPr="00010D1C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</w:t>
                  </w:r>
                  <w:r w:rsidR="002E0029" w:rsidRPr="00010D1C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Piensa</w:t>
                  </w:r>
                  <w:r w:rsidR="002932FB" w:rsidRPr="00010D1C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cómo les puedes hacer la vida más llevadera, más cómoda, más fácil, más feliz mediante la invención o la innovación de un producto o servicio.   </w:t>
                  </w:r>
                </w:p>
                <w:p w:rsidR="0012395A" w:rsidRPr="00010D1C" w:rsidRDefault="0012395A" w:rsidP="002932F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</w:p>
                <w:p w:rsidR="00EE0F22" w:rsidRPr="00010D1C" w:rsidRDefault="00EE0F22" w:rsidP="009F1CF3">
                  <w:pPr>
                    <w:jc w:val="both"/>
                    <w:rPr>
                      <w:rFonts w:ascii="Arial" w:eastAsia="Calibri" w:hAnsi="Arial" w:cs="Arial"/>
                      <w:sz w:val="20"/>
                      <w:szCs w:val="20"/>
                      <w:lang w:val="es-MX"/>
                    </w:rPr>
                  </w:pPr>
                  <w:r w:rsidRPr="00010D1C">
                    <w:rPr>
                      <w:rFonts w:ascii="Arial" w:eastAsia="Calibri" w:hAnsi="Arial" w:cs="Arial"/>
                      <w:sz w:val="20"/>
                      <w:szCs w:val="20"/>
                      <w:lang w:val="es-MX"/>
                    </w:rPr>
                    <w:t xml:space="preserve">  </w:t>
                  </w:r>
                </w:p>
                <w:p w:rsidR="00EE0F22" w:rsidRPr="002E0029" w:rsidRDefault="00EE0F22">
                  <w:pPr>
                    <w:pStyle w:val="Textoindependient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</w:p>
    <w:p w:rsidR="002932FB" w:rsidRPr="00713868" w:rsidRDefault="002932FB" w:rsidP="00DF64E9">
      <w:pPr>
        <w:rPr>
          <w:rFonts w:ascii="Arial" w:hAnsi="Arial" w:cs="Arial"/>
          <w:lang w:val="es-ES"/>
        </w:rPr>
      </w:pPr>
    </w:p>
    <w:p w:rsidR="002932FB" w:rsidRPr="00713868" w:rsidRDefault="002932FB" w:rsidP="00DF64E9">
      <w:pPr>
        <w:rPr>
          <w:rFonts w:ascii="Arial" w:hAnsi="Arial" w:cs="Arial"/>
          <w:lang w:val="es-ES"/>
        </w:rPr>
      </w:pPr>
    </w:p>
    <w:p w:rsidR="00713868" w:rsidRPr="00010D1C" w:rsidRDefault="00713868" w:rsidP="00DF64E9">
      <w:pPr>
        <w:rPr>
          <w:rFonts w:ascii="Arial" w:hAnsi="Arial" w:cs="Arial"/>
          <w:lang w:val="es-MX"/>
        </w:rPr>
      </w:pPr>
    </w:p>
    <w:p w:rsidR="00713868" w:rsidRPr="00010D1C" w:rsidRDefault="00713868" w:rsidP="00DF64E9">
      <w:pPr>
        <w:rPr>
          <w:rFonts w:ascii="Arial" w:hAnsi="Arial" w:cs="Arial"/>
          <w:lang w:val="es-MX"/>
        </w:rPr>
      </w:pPr>
    </w:p>
    <w:p w:rsidR="00713868" w:rsidRPr="00010D1C" w:rsidRDefault="00713868" w:rsidP="00DF64E9">
      <w:pPr>
        <w:rPr>
          <w:rFonts w:ascii="Arial" w:hAnsi="Arial" w:cs="Arial"/>
          <w:lang w:val="es-MX"/>
        </w:rPr>
      </w:pPr>
    </w:p>
    <w:p w:rsidR="002932FB" w:rsidRPr="00713868" w:rsidRDefault="0012395A" w:rsidP="00DF64E9">
      <w:pPr>
        <w:rPr>
          <w:rFonts w:ascii="Arial" w:hAnsi="Arial" w:cs="Arial"/>
          <w:lang w:val="es-ES"/>
        </w:rPr>
      </w:pPr>
      <w:r w:rsidRPr="00010D1C">
        <w:rPr>
          <w:rFonts w:ascii="Arial" w:hAnsi="Arial" w:cs="Arial"/>
          <w:lang w:val="es-MX"/>
        </w:rPr>
        <w:t>Sigue los siguientes</w:t>
      </w:r>
      <w:r w:rsidR="0073770C" w:rsidRPr="00010D1C">
        <w:rPr>
          <w:rFonts w:ascii="Arial" w:hAnsi="Arial" w:cs="Arial"/>
          <w:lang w:val="es-MX"/>
        </w:rPr>
        <w:t xml:space="preserve"> 6</w:t>
      </w:r>
      <w:r w:rsidRPr="00010D1C">
        <w:rPr>
          <w:rFonts w:ascii="Arial" w:hAnsi="Arial" w:cs="Arial"/>
          <w:lang w:val="es-MX"/>
        </w:rPr>
        <w:t xml:space="preserve"> pasos</w:t>
      </w:r>
      <w:r w:rsidR="00657AD1" w:rsidRPr="00010D1C">
        <w:rPr>
          <w:rFonts w:ascii="Arial" w:hAnsi="Arial" w:cs="Arial"/>
          <w:lang w:val="es-MX"/>
        </w:rPr>
        <w:t xml:space="preserve"> y contesta</w:t>
      </w:r>
      <w:r w:rsidR="00010D1C">
        <w:rPr>
          <w:rFonts w:ascii="Arial" w:hAnsi="Arial" w:cs="Arial"/>
          <w:lang w:val="es-MX"/>
        </w:rPr>
        <w:t xml:space="preserve"> </w:t>
      </w:r>
      <w:r w:rsidR="00657AD1" w:rsidRPr="00010D1C">
        <w:rPr>
          <w:rFonts w:ascii="Arial" w:hAnsi="Arial" w:cs="Arial"/>
          <w:lang w:val="es-MX"/>
        </w:rPr>
        <w:t>las sigu</w:t>
      </w:r>
      <w:r w:rsidR="00010D1C">
        <w:rPr>
          <w:rFonts w:ascii="Arial" w:hAnsi="Arial" w:cs="Arial"/>
          <w:lang w:val="es-MX"/>
        </w:rPr>
        <w:t>i</w:t>
      </w:r>
      <w:r w:rsidR="00657AD1" w:rsidRPr="00010D1C">
        <w:rPr>
          <w:rFonts w:ascii="Arial" w:hAnsi="Arial" w:cs="Arial"/>
          <w:lang w:val="es-MX"/>
        </w:rPr>
        <w:t>entes preguntas</w:t>
      </w:r>
      <w:r w:rsidRPr="00010D1C">
        <w:rPr>
          <w:rFonts w:ascii="Arial" w:hAnsi="Arial" w:cs="Arial"/>
          <w:lang w:val="es-MX"/>
        </w:rPr>
        <w:t>:</w:t>
      </w:r>
      <w:r w:rsidR="008B2A20" w:rsidRPr="00010D1C">
        <w:rPr>
          <w:rFonts w:ascii="Arial" w:hAnsi="Arial" w:cs="Arial"/>
          <w:lang w:val="es-MX"/>
        </w:rPr>
        <w:t xml:space="preserve"> (utiliza alguna de las t</w:t>
      </w:r>
      <w:r w:rsidR="00010D1C">
        <w:rPr>
          <w:rFonts w:ascii="Arial" w:hAnsi="Arial" w:cs="Arial"/>
          <w:lang w:val="es-MX"/>
        </w:rPr>
        <w:t>é</w:t>
      </w:r>
      <w:r w:rsidR="008B2A20" w:rsidRPr="00010D1C">
        <w:rPr>
          <w:rFonts w:ascii="Arial" w:hAnsi="Arial" w:cs="Arial"/>
          <w:lang w:val="es-MX"/>
        </w:rPr>
        <w:t>cnicas para identificar problemas y encontrar soluc</w:t>
      </w:r>
      <w:r w:rsidR="00010D1C">
        <w:rPr>
          <w:rFonts w:ascii="Arial" w:hAnsi="Arial" w:cs="Arial"/>
          <w:lang w:val="es-MX"/>
        </w:rPr>
        <w:t>i</w:t>
      </w:r>
      <w:r w:rsidR="008B2A20" w:rsidRPr="00010D1C">
        <w:rPr>
          <w:rFonts w:ascii="Arial" w:hAnsi="Arial" w:cs="Arial"/>
          <w:lang w:val="es-MX"/>
        </w:rPr>
        <w:t>ones)</w:t>
      </w:r>
    </w:p>
    <w:tbl>
      <w:tblPr>
        <w:tblStyle w:val="Tablaconcuadrcula"/>
        <w:tblpPr w:leftFromText="141" w:rightFromText="141" w:vertAnchor="text" w:horzAnchor="margin" w:tblpXSpec="center" w:tblpY="321"/>
        <w:tblW w:w="10906" w:type="dxa"/>
        <w:tblLook w:val="04A0" w:firstRow="1" w:lastRow="0" w:firstColumn="1" w:lastColumn="0" w:noHBand="0" w:noVBand="1"/>
      </w:tblPr>
      <w:tblGrid>
        <w:gridCol w:w="2998"/>
        <w:gridCol w:w="3824"/>
        <w:gridCol w:w="4084"/>
      </w:tblGrid>
      <w:tr w:rsidR="0012395A" w:rsidRPr="004A7559" w:rsidTr="002E0029">
        <w:trPr>
          <w:trHeight w:val="746"/>
        </w:trPr>
        <w:tc>
          <w:tcPr>
            <w:tcW w:w="2998" w:type="dxa"/>
          </w:tcPr>
          <w:p w:rsidR="0012395A" w:rsidRPr="00713868" w:rsidRDefault="0012395A" w:rsidP="0012395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3868">
              <w:rPr>
                <w:rFonts w:ascii="Arial" w:hAnsi="Arial" w:cs="Arial"/>
                <w:sz w:val="24"/>
                <w:szCs w:val="24"/>
              </w:rPr>
              <w:t>1.</w:t>
            </w:r>
            <w:r w:rsidR="00010D1C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="0073770C" w:rsidRPr="00713868">
              <w:rPr>
                <w:rFonts w:ascii="Arial" w:hAnsi="Arial" w:cs="Arial"/>
                <w:sz w:val="24"/>
                <w:szCs w:val="24"/>
              </w:rPr>
              <w:t>dentificar</w:t>
            </w:r>
            <w:r w:rsidRPr="00713868">
              <w:rPr>
                <w:rFonts w:ascii="Arial" w:hAnsi="Arial" w:cs="Arial"/>
                <w:sz w:val="24"/>
                <w:szCs w:val="24"/>
              </w:rPr>
              <w:t xml:space="preserve"> el problema </w:t>
            </w:r>
          </w:p>
        </w:tc>
        <w:tc>
          <w:tcPr>
            <w:tcW w:w="3824" w:type="dxa"/>
          </w:tcPr>
          <w:p w:rsidR="0012395A" w:rsidRPr="00713868" w:rsidRDefault="0012395A" w:rsidP="0012395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3868">
              <w:rPr>
                <w:rFonts w:ascii="Arial" w:hAnsi="Arial" w:cs="Arial"/>
                <w:sz w:val="24"/>
                <w:szCs w:val="24"/>
              </w:rPr>
              <w:t>2.</w:t>
            </w:r>
            <w:r w:rsidR="00010D1C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713868">
              <w:rPr>
                <w:rFonts w:ascii="Arial" w:hAnsi="Arial" w:cs="Arial"/>
                <w:sz w:val="24"/>
                <w:szCs w:val="24"/>
              </w:rPr>
              <w:t xml:space="preserve">xaminar los efectos del problema </w:t>
            </w:r>
          </w:p>
        </w:tc>
        <w:tc>
          <w:tcPr>
            <w:tcW w:w="4084" w:type="dxa"/>
          </w:tcPr>
          <w:p w:rsidR="0012395A" w:rsidRPr="00713868" w:rsidRDefault="0012395A" w:rsidP="0012395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3868">
              <w:rPr>
                <w:rFonts w:ascii="Arial" w:hAnsi="Arial" w:cs="Arial"/>
                <w:sz w:val="24"/>
                <w:szCs w:val="24"/>
              </w:rPr>
              <w:t>3.</w:t>
            </w:r>
            <w:r w:rsidR="00010D1C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Pr="00713868">
              <w:rPr>
                <w:rFonts w:ascii="Arial" w:hAnsi="Arial" w:cs="Arial"/>
                <w:sz w:val="24"/>
                <w:szCs w:val="24"/>
              </w:rPr>
              <w:t xml:space="preserve">dentificar las posibles cusas del problema </w:t>
            </w:r>
          </w:p>
        </w:tc>
      </w:tr>
      <w:tr w:rsidR="0012395A" w:rsidRPr="004A7559" w:rsidTr="002E0029">
        <w:trPr>
          <w:trHeight w:val="648"/>
        </w:trPr>
        <w:tc>
          <w:tcPr>
            <w:tcW w:w="2998" w:type="dxa"/>
          </w:tcPr>
          <w:p w:rsidR="0012395A" w:rsidRPr="00713868" w:rsidRDefault="0012395A" w:rsidP="0012395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3868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010D1C">
              <w:rPr>
                <w:rFonts w:ascii="Arial" w:hAnsi="Arial" w:cs="Arial"/>
                <w:sz w:val="24"/>
                <w:szCs w:val="24"/>
              </w:rPr>
              <w:t>D</w:t>
            </w:r>
            <w:r w:rsidRPr="00713868">
              <w:rPr>
                <w:rFonts w:ascii="Arial" w:hAnsi="Arial" w:cs="Arial"/>
                <w:sz w:val="24"/>
                <w:szCs w:val="24"/>
              </w:rPr>
              <w:t xml:space="preserve">efinir los objetivos para la solución </w:t>
            </w:r>
          </w:p>
        </w:tc>
        <w:tc>
          <w:tcPr>
            <w:tcW w:w="3824" w:type="dxa"/>
          </w:tcPr>
          <w:p w:rsidR="0012395A" w:rsidRPr="00713868" w:rsidRDefault="0012395A" w:rsidP="0012395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3868">
              <w:rPr>
                <w:rFonts w:ascii="Arial" w:hAnsi="Arial" w:cs="Arial"/>
                <w:sz w:val="24"/>
                <w:szCs w:val="24"/>
              </w:rPr>
              <w:t>5.</w:t>
            </w:r>
            <w:r w:rsidR="00010D1C">
              <w:rPr>
                <w:rFonts w:ascii="Arial" w:hAnsi="Arial" w:cs="Arial"/>
                <w:sz w:val="24"/>
                <w:szCs w:val="24"/>
              </w:rPr>
              <w:t xml:space="preserve"> F</w:t>
            </w:r>
            <w:r w:rsidRPr="00713868">
              <w:rPr>
                <w:rFonts w:ascii="Arial" w:hAnsi="Arial" w:cs="Arial"/>
                <w:sz w:val="24"/>
                <w:szCs w:val="24"/>
              </w:rPr>
              <w:t xml:space="preserve">ormular acciones para solucionar el problema </w:t>
            </w:r>
          </w:p>
        </w:tc>
        <w:tc>
          <w:tcPr>
            <w:tcW w:w="4084" w:type="dxa"/>
          </w:tcPr>
          <w:p w:rsidR="0012395A" w:rsidRPr="00713868" w:rsidRDefault="0012395A" w:rsidP="0012395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3868">
              <w:rPr>
                <w:rFonts w:ascii="Arial" w:hAnsi="Arial" w:cs="Arial"/>
                <w:sz w:val="24"/>
                <w:szCs w:val="24"/>
              </w:rPr>
              <w:t>6.</w:t>
            </w:r>
            <w:r w:rsidR="00010D1C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Pr="00713868">
              <w:rPr>
                <w:rFonts w:ascii="Arial" w:hAnsi="Arial" w:cs="Arial"/>
                <w:sz w:val="24"/>
                <w:szCs w:val="24"/>
              </w:rPr>
              <w:t xml:space="preserve">onfigurar alternativa viables y congruentes </w:t>
            </w:r>
          </w:p>
        </w:tc>
      </w:tr>
    </w:tbl>
    <w:p w:rsidR="0012395A" w:rsidRPr="00713868" w:rsidRDefault="0012395A" w:rsidP="0012395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395A" w:rsidRPr="00713868" w:rsidRDefault="0012395A" w:rsidP="0012395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395A" w:rsidRPr="00010D1C" w:rsidRDefault="0012395A" w:rsidP="0012395A">
      <w:pPr>
        <w:jc w:val="both"/>
        <w:rPr>
          <w:rFonts w:ascii="Arial" w:hAnsi="Arial" w:cs="Arial"/>
          <w:lang w:val="es-MX"/>
        </w:rPr>
      </w:pPr>
    </w:p>
    <w:p w:rsidR="00A2089B" w:rsidRPr="00713868" w:rsidRDefault="002932FB" w:rsidP="001239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Plantea una problemática o una necesidad insatisfecha que consideres debe atenderse o resolverse para facilitar las actividades de las personas o empresas</w:t>
      </w:r>
      <w:r w:rsidR="00771AC4" w:rsidRPr="00713868">
        <w:rPr>
          <w:rFonts w:ascii="Arial" w:hAnsi="Arial" w:cs="Arial"/>
          <w:sz w:val="24"/>
          <w:szCs w:val="24"/>
        </w:rPr>
        <w:t xml:space="preserve">. </w:t>
      </w:r>
    </w:p>
    <w:p w:rsidR="001324AC" w:rsidRPr="00713868" w:rsidRDefault="001324AC" w:rsidP="001324A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>Una necesidad insatisfecha es la de aquellos músicos específicamente los guitarristas que desean otorgar efectos especiales a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su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instrumento a través de un pedal </w:t>
      </w:r>
      <w:r w:rsidRPr="001324AC">
        <w:rPr>
          <w:rFonts w:ascii="Arial" w:hAnsi="Arial" w:cs="Arial"/>
          <w:b/>
          <w:color w:val="A6A6A6" w:themeColor="background1" w:themeShade="A6"/>
          <w:sz w:val="24"/>
          <w:szCs w:val="24"/>
        </w:rPr>
        <w:t>utilizado para alterar el sonido de una fuente, usualmente instrumentos eléctrico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>s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y que pueda ser producida en México para mayor accesibilidad.</w:t>
      </w:r>
    </w:p>
    <w:p w:rsidR="002932FB" w:rsidRPr="00713868" w:rsidRDefault="002932FB" w:rsidP="002932F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932FB" w:rsidRPr="00713868" w:rsidRDefault="00713868" w:rsidP="002932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</w:t>
      </w:r>
      <w:r w:rsidR="002932FB" w:rsidRPr="00713868">
        <w:rPr>
          <w:rFonts w:ascii="Arial" w:hAnsi="Arial" w:cs="Arial"/>
          <w:sz w:val="24"/>
          <w:szCs w:val="24"/>
        </w:rPr>
        <w:t>ómo lo resolverías? describe al menos tres alternativas de solución</w:t>
      </w:r>
    </w:p>
    <w:p w:rsidR="002932FB" w:rsidRPr="00713868" w:rsidRDefault="002932FB" w:rsidP="002932FB">
      <w:pPr>
        <w:pStyle w:val="Prrafodelista"/>
        <w:jc w:val="both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 w:rsidRPr="00713868">
        <w:rPr>
          <w:rFonts w:ascii="Arial" w:hAnsi="Arial" w:cs="Arial"/>
          <w:b/>
          <w:color w:val="A6A6A6" w:themeColor="background1" w:themeShade="A6"/>
          <w:sz w:val="24"/>
          <w:szCs w:val="24"/>
        </w:rPr>
        <w:t>a.</w:t>
      </w:r>
      <w:r w:rsidR="004A7559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Creando nuestra propia empresa fabricadora de pedales.</w:t>
      </w:r>
    </w:p>
    <w:p w:rsidR="004A7559" w:rsidRDefault="002932FB" w:rsidP="004A7559">
      <w:pPr>
        <w:pStyle w:val="Prrafodelista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 w:rsidRPr="00713868">
        <w:rPr>
          <w:rFonts w:ascii="Arial" w:hAnsi="Arial" w:cs="Arial"/>
          <w:b/>
          <w:color w:val="A6A6A6" w:themeColor="background1" w:themeShade="A6"/>
          <w:sz w:val="24"/>
          <w:szCs w:val="24"/>
        </w:rPr>
        <w:t>b.</w:t>
      </w:r>
      <w:r w:rsidR="004A7559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Comprando pedales ya </w:t>
      </w:r>
      <w:proofErr w:type="gramStart"/>
      <w:r w:rsidR="004A7559">
        <w:rPr>
          <w:rFonts w:ascii="Arial" w:hAnsi="Arial" w:cs="Arial"/>
          <w:b/>
          <w:color w:val="A6A6A6" w:themeColor="background1" w:themeShade="A6"/>
          <w:sz w:val="24"/>
          <w:szCs w:val="24"/>
        </w:rPr>
        <w:t>hechos</w:t>
      </w:r>
      <w:proofErr w:type="gramEnd"/>
      <w:r w:rsidR="004A7559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pero modificando sus componentes a gusto del cliente. </w:t>
      </w:r>
    </w:p>
    <w:p w:rsidR="002932FB" w:rsidRPr="00713868" w:rsidRDefault="00713868" w:rsidP="004A7559">
      <w:pPr>
        <w:pStyle w:val="Prrafodelista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>c.</w:t>
      </w:r>
      <w:r w:rsidR="004A7559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 </w:t>
      </w:r>
      <w:r w:rsidR="005B4A24">
        <w:rPr>
          <w:rFonts w:ascii="Arial" w:hAnsi="Arial" w:cs="Arial"/>
          <w:b/>
          <w:color w:val="A6A6A6" w:themeColor="background1" w:themeShade="A6"/>
          <w:sz w:val="24"/>
          <w:szCs w:val="24"/>
        </w:rPr>
        <w:t>Fabricando solamente los tableros de pedaleras.</w:t>
      </w:r>
    </w:p>
    <w:p w:rsidR="0012395A" w:rsidRDefault="0012395A" w:rsidP="002932F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B4A24" w:rsidRDefault="005B4A24" w:rsidP="002932F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B4A24" w:rsidRPr="00713868" w:rsidRDefault="005B4A24" w:rsidP="002932F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932FB" w:rsidRPr="00713868" w:rsidRDefault="002932FB" w:rsidP="002932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Evalúa las alternativas propuestas</w:t>
      </w:r>
      <w:r w:rsidR="000407FF">
        <w:rPr>
          <w:rFonts w:ascii="Arial" w:hAnsi="Arial" w:cs="Arial"/>
          <w:sz w:val="24"/>
          <w:szCs w:val="24"/>
        </w:rPr>
        <w:t xml:space="preserve">, </w:t>
      </w:r>
      <w:r w:rsidRPr="00713868">
        <w:rPr>
          <w:rFonts w:ascii="Arial" w:hAnsi="Arial" w:cs="Arial"/>
          <w:sz w:val="24"/>
          <w:szCs w:val="24"/>
        </w:rPr>
        <w:t>elige la más conveniente y descríbela</w:t>
      </w:r>
    </w:p>
    <w:p w:rsidR="0012395A" w:rsidRPr="00713868" w:rsidRDefault="005B4A24" w:rsidP="008B2A20">
      <w:pPr>
        <w:pStyle w:val="Prrafodelista"/>
        <w:jc w:val="both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>La más conveniente sería la de comprar pedales ya hechos y modificarlos dado que no sería tanto el riesgo de inversión. Sin embargo, la más ambiciosa y por lo tanto la que mejores ganancias podría generar sería la de crear nuestra propia fabrica de pedales dado que, el hecho de fabricarlos desde cero y hacerlo de manera ef</w:t>
      </w:r>
      <w:r w:rsidR="006E0894">
        <w:rPr>
          <w:rFonts w:ascii="Arial" w:hAnsi="Arial" w:cs="Arial"/>
          <w:b/>
          <w:color w:val="A6A6A6" w:themeColor="background1" w:themeShade="A6"/>
          <w:sz w:val="24"/>
          <w:szCs w:val="24"/>
        </w:rPr>
        <w:t>iciente y en grandes cantidades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podría significar </w:t>
      </w:r>
      <w:proofErr w:type="gramStart"/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>un gran ratio</w:t>
      </w:r>
      <w:proofErr w:type="gramEnd"/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gastos/ganancias, además de que se trataría de una auténtica empresa mexicana. </w:t>
      </w:r>
    </w:p>
    <w:p w:rsidR="0012395A" w:rsidRPr="00713868" w:rsidRDefault="0012395A" w:rsidP="0012395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932FB" w:rsidRPr="00713868" w:rsidRDefault="0012395A" w:rsidP="002932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¿A</w:t>
      </w:r>
      <w:r w:rsidR="002932FB" w:rsidRPr="00713868">
        <w:rPr>
          <w:rFonts w:ascii="Arial" w:hAnsi="Arial" w:cs="Arial"/>
          <w:sz w:val="24"/>
          <w:szCs w:val="24"/>
        </w:rPr>
        <w:t xml:space="preserve"> quiénes beneficiará?</w:t>
      </w:r>
    </w:p>
    <w:p w:rsidR="002932FB" w:rsidRPr="00713868" w:rsidRDefault="005B4A24" w:rsidP="002932FB">
      <w:pPr>
        <w:pStyle w:val="Prrafodelista"/>
        <w:jc w:val="both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>A todos aquellos guitarris</w:t>
      </w:r>
      <w:r w:rsidR="00E11FD5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tas 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en busca de pedales de efectos para guitarra, </w:t>
      </w:r>
      <w:r w:rsidR="00DA299A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que cuenten 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>con gra</w:t>
      </w:r>
      <w:r w:rsidR="00E11FD5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n calidad y a un precio accesible haciendo énfasis en </w:t>
      </w:r>
      <w:r w:rsidR="00DA299A">
        <w:rPr>
          <w:rFonts w:ascii="Arial" w:hAnsi="Arial" w:cs="Arial"/>
          <w:b/>
          <w:color w:val="A6A6A6" w:themeColor="background1" w:themeShade="A6"/>
          <w:sz w:val="24"/>
          <w:szCs w:val="24"/>
        </w:rPr>
        <w:t>el mercado</w:t>
      </w:r>
      <w:r w:rsidR="00E11FD5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mexicano</w:t>
      </w:r>
      <w:bookmarkStart w:id="0" w:name="_GoBack"/>
      <w:bookmarkEnd w:id="0"/>
      <w:r w:rsidR="00E11FD5">
        <w:rPr>
          <w:rFonts w:ascii="Arial" w:hAnsi="Arial" w:cs="Arial"/>
          <w:b/>
          <w:color w:val="A6A6A6" w:themeColor="background1" w:themeShade="A6"/>
          <w:sz w:val="24"/>
          <w:szCs w:val="24"/>
        </w:rPr>
        <w:t>.</w:t>
      </w:r>
    </w:p>
    <w:p w:rsidR="002932FB" w:rsidRPr="00713868" w:rsidRDefault="002932FB" w:rsidP="002932F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932FB" w:rsidRPr="00713868" w:rsidRDefault="002932FB" w:rsidP="002932F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Justificación del proyecto cuantitativa y cualitativamente</w:t>
      </w:r>
    </w:p>
    <w:p w:rsidR="0012395A" w:rsidRPr="00010D1C" w:rsidRDefault="0012395A" w:rsidP="0012395A">
      <w:pPr>
        <w:rPr>
          <w:rFonts w:ascii="Arial" w:hAnsi="Arial" w:cs="Arial"/>
          <w:lang w:val="es-MX"/>
        </w:rPr>
      </w:pPr>
    </w:p>
    <w:p w:rsidR="002932FB" w:rsidRPr="00713868" w:rsidRDefault="002932FB" w:rsidP="002932F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Qué pasaría con esta problemática si no se realiza el proyecto</w:t>
      </w:r>
    </w:p>
    <w:p w:rsidR="00787AE4" w:rsidRDefault="00787AE4" w:rsidP="002932FB">
      <w:pPr>
        <w:pStyle w:val="Prrafodelista"/>
        <w:rPr>
          <w:rFonts w:ascii="Arial" w:hAnsi="Arial" w:cs="Arial"/>
          <w:sz w:val="24"/>
          <w:szCs w:val="24"/>
        </w:rPr>
      </w:pPr>
    </w:p>
    <w:p w:rsidR="002932FB" w:rsidRPr="00713868" w:rsidRDefault="00787AE4" w:rsidP="002932F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de que seguirían existiendo marcas de pedales para guitarra, el mercado se quedaría sin la oportunidad de ver una marca mexicana.</w:t>
      </w:r>
    </w:p>
    <w:p w:rsidR="002932FB" w:rsidRPr="00713868" w:rsidRDefault="002932FB" w:rsidP="002932FB">
      <w:pPr>
        <w:pStyle w:val="Prrafodelista"/>
        <w:rPr>
          <w:rFonts w:ascii="Arial" w:hAnsi="Arial" w:cs="Arial"/>
          <w:sz w:val="24"/>
          <w:szCs w:val="24"/>
        </w:rPr>
      </w:pPr>
    </w:p>
    <w:p w:rsidR="002932FB" w:rsidRPr="00713868" w:rsidRDefault="002932FB" w:rsidP="0071386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Qué beneficio o que se ganaría si se lleva a cabo</w:t>
      </w:r>
    </w:p>
    <w:p w:rsidR="002932FB" w:rsidRDefault="002932FB" w:rsidP="002932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87AE4" w:rsidRDefault="00787AE4" w:rsidP="002932F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beneficio sería para todos los</w:t>
      </w:r>
      <w:r w:rsidR="006E0894">
        <w:rPr>
          <w:rFonts w:ascii="Arial" w:hAnsi="Arial" w:cs="Arial"/>
          <w:sz w:val="24"/>
          <w:szCs w:val="24"/>
        </w:rPr>
        <w:t xml:space="preserve"> músicos o grupos musicales que directa o indirectamente hacen uso de </w:t>
      </w:r>
      <w:proofErr w:type="gramStart"/>
      <w:r w:rsidR="006E0894">
        <w:rPr>
          <w:rFonts w:ascii="Arial" w:hAnsi="Arial" w:cs="Arial"/>
          <w:sz w:val="24"/>
          <w:szCs w:val="24"/>
        </w:rPr>
        <w:t>éste</w:t>
      </w:r>
      <w:proofErr w:type="gramEnd"/>
      <w:r w:rsidR="006E0894">
        <w:rPr>
          <w:rFonts w:ascii="Arial" w:hAnsi="Arial" w:cs="Arial"/>
          <w:sz w:val="24"/>
          <w:szCs w:val="24"/>
        </w:rPr>
        <w:t xml:space="preserve"> instrumento específicamente aquellos que sean mexicanos y que</w:t>
      </w:r>
      <w:r>
        <w:rPr>
          <w:rFonts w:ascii="Arial" w:hAnsi="Arial" w:cs="Arial"/>
          <w:sz w:val="24"/>
          <w:szCs w:val="24"/>
        </w:rPr>
        <w:t xml:space="preserve"> se sentirían identificados con un sonido y un componente 100% mexicano de calidad. </w:t>
      </w:r>
    </w:p>
    <w:p w:rsidR="00787AE4" w:rsidRPr="00713868" w:rsidRDefault="00787AE4" w:rsidP="002932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932FB" w:rsidRPr="00713868" w:rsidRDefault="002932FB" w:rsidP="008B2A2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Marca con una X en qué sector se desarrollará el proyecto</w:t>
      </w:r>
    </w:p>
    <w:p w:rsidR="002932FB" w:rsidRPr="00713868" w:rsidRDefault="00321AE5" w:rsidP="002932F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Primario   </w:t>
      </w:r>
      <w:r>
        <w:rPr>
          <w:rFonts w:ascii="Arial" w:hAnsi="Arial" w:cs="Arial"/>
          <w:sz w:val="24"/>
          <w:szCs w:val="24"/>
        </w:rPr>
        <w:tab/>
      </w:r>
      <w:r w:rsidRPr="00787AE4">
        <w:rPr>
          <w:rFonts w:ascii="Arial" w:hAnsi="Arial" w:cs="Arial"/>
          <w:b/>
          <w:sz w:val="24"/>
          <w:szCs w:val="24"/>
        </w:rPr>
        <w:t>b. Secundario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2932FB" w:rsidRPr="00713868"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</w:t>
      </w:r>
      <w:r w:rsidR="002932FB" w:rsidRPr="00713868">
        <w:rPr>
          <w:rFonts w:ascii="Arial" w:hAnsi="Arial" w:cs="Arial"/>
          <w:sz w:val="24"/>
          <w:szCs w:val="24"/>
        </w:rPr>
        <w:t>Terciario</w:t>
      </w:r>
    </w:p>
    <w:p w:rsidR="002932FB" w:rsidRPr="00713868" w:rsidRDefault="002932FB" w:rsidP="002932F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13868">
        <w:rPr>
          <w:rFonts w:ascii="Arial" w:hAnsi="Arial" w:cs="Arial"/>
          <w:sz w:val="24"/>
          <w:szCs w:val="24"/>
        </w:rPr>
        <w:t>Argumenta tu respuesta</w:t>
      </w:r>
    </w:p>
    <w:p w:rsidR="00DF64E9" w:rsidRPr="00713868" w:rsidRDefault="00EB0CC5" w:rsidP="00DF64E9">
      <w:pPr>
        <w:pStyle w:val="Textoindependiente"/>
        <w:tabs>
          <w:tab w:val="clear" w:pos="3326"/>
          <w:tab w:val="left" w:pos="265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proyecto se llevaría a cabo en el sector secundario ya que se trataría de un procedimiento industrial en el cual se fabricaría un producto en este caso pedal de efectos, a partir de diversos componentes que por si solos no producen un servicio o alguna utilidad, pero que no serían fabricados por nosotros sino ya adquiridos de alguna de las diversas empresas fabricantes de componentes tales como: transistores, amplificadores operacionales, leds, etcétera.</w:t>
      </w: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787AE4" w:rsidRPr="00EB0CC5" w:rsidRDefault="00787AE4" w:rsidP="002E0029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DD1D15" w:rsidRPr="00713868" w:rsidRDefault="00381B54" w:rsidP="002E0029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s-MX" w:eastAsia="es-MX" w:bidi="ar-SA"/>
        </w:rPr>
        <w:pict>
          <v:roundrect id="Text Box 352" o:spid="_x0000_s1036" style="position:absolute;left:0;text-align:left;margin-left:182.5pt;margin-top:92.05pt;width:363.75pt;height:327.45pt;z-index:251688960;visibility:visible;mso-position-horizontal-relative:page;mso-position-vertical-relative:page" arcsize="10923f" fillcolor="white [3201]" strokecolor="#4bacc6 [3208]" strokeweight="5pt">
            <v:stroke linestyle="thickThin"/>
            <v:shadow color="#868686"/>
            <v:textbox style="mso-next-textbox:#Text Box 352" inset="0,0,,0">
              <w:txbxContent>
                <w:p w:rsidR="0073770C" w:rsidRDefault="00657AD1" w:rsidP="001577F7">
                  <w:pPr>
                    <w:pStyle w:val="Textoindependient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Determina el bien o servicio</w:t>
                  </w:r>
                  <w:r w:rsidR="0073770C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que te permitirá satisfacer las necesidades insatisfechas en el mercado y resolver el problema total o parcialmente</w:t>
                  </w:r>
                  <w:r w:rsidR="000407FF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,</w:t>
                  </w:r>
                  <w:r w:rsidR="0073770C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</w:t>
                  </w:r>
                  <w:r w:rsidR="003C00EE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y así </w:t>
                  </w:r>
                  <w:r w:rsidR="0073770C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hacer más</w:t>
                  </w:r>
                  <w:r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llevadera, </w:t>
                  </w:r>
                  <w:r w:rsidR="0073770C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más</w:t>
                  </w:r>
                  <w:r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</w:t>
                  </w:r>
                  <w:r w:rsidR="0073770C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cómoda</w:t>
                  </w:r>
                  <w:r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, </w:t>
                  </w:r>
                  <w:r w:rsidR="0073770C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más</w:t>
                  </w:r>
                  <w:r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fácil </w:t>
                  </w:r>
                  <w:r w:rsidR="0073770C"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la vida a tus futuros clientes, y establece el nombre de tu proyecto </w:t>
                  </w:r>
                  <w:r w:rsidR="00315F95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(elabora </w:t>
                  </w:r>
                  <w:r w:rsidR="00EB3244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la carta de tu proyecto)</w:t>
                  </w:r>
                </w:p>
                <w:p w:rsidR="00315F95" w:rsidRDefault="00315F95" w:rsidP="001577F7">
                  <w:pPr>
                    <w:pStyle w:val="Textoindependient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 w:rsidRPr="00315F95">
                    <w:rPr>
                      <w:rFonts w:ascii="Arial" w:hAnsi="Arial" w:cs="Arial"/>
                      <w:noProof/>
                      <w:sz w:val="20"/>
                      <w:szCs w:val="20"/>
                      <w:lang w:val="es-ES" w:bidi="ar-SA"/>
                    </w:rPr>
                    <w:drawing>
                      <wp:inline distT="0" distB="0" distL="0" distR="0">
                        <wp:extent cx="4097589" cy="2886324"/>
                        <wp:effectExtent l="19050" t="0" r="0" b="0"/>
                        <wp:docPr id="6" name="Imagen 1" descr="&lt;ul&gt;&lt;li&gt;Etapas de la AP &lt;/li&gt;&lt;/ul&gt;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26" name="Picture 2" descr="&lt;ul&gt;&lt;li&gt;Etapas de la AP &lt;/li&gt;&lt;/ul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15277" r="3055" b="445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3845" cy="288368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5F95" w:rsidRPr="002E0029" w:rsidRDefault="00315F95" w:rsidP="001577F7">
                  <w:pPr>
                    <w:pStyle w:val="Textoindependient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  <w:p w:rsidR="001577F7" w:rsidRPr="002E0029" w:rsidRDefault="00657AD1" w:rsidP="001577F7">
                  <w:pPr>
                    <w:pStyle w:val="Textoindependient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 w:rsidRPr="002E002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1577F7" w:rsidRPr="002E0029" w:rsidRDefault="001577F7" w:rsidP="001577F7">
                  <w:pPr>
                    <w:pStyle w:val="Textoindependient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 w:rsidRPr="002E002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xbxContent>
            </v:textbox>
            <w10:wrap anchorx="page" anchory="page"/>
          </v:roundrect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roundrect id="Text Box 353" o:spid="_x0000_s1037" style="position:absolute;left:0;text-align:left;margin-left:59.7pt;margin-top:774.5pt;width:137.3pt;height:34.65pt;z-index:251689984;visibility:visible;mso-position-horizontal-relative:page;mso-position-vertical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" fillcolor="#4bacc6 [3208]" strokecolor="#f2f2f2 [3041]" strokeweight="3pt">
            <v:shadow on="t" color="#205867 [1608]" opacity=".5" offset="-6pt,-6pt"/>
            <v:textbox style="mso-next-textbox:#Text Box 353;mso-fit-shape-to-text:t">
              <w:txbxContent>
                <w:p w:rsidR="001577F7" w:rsidRPr="00AC0FF0" w:rsidRDefault="005D3ED5" w:rsidP="001577F7">
                  <w:pPr>
                    <w:jc w:val="center"/>
                    <w:rPr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¡</w:t>
                  </w:r>
                  <w:r w:rsidR="00865900" w:rsidRPr="0082202F">
                    <w:rPr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É</w:t>
                  </w:r>
                  <w:r w:rsidR="0073770C" w:rsidRPr="0082202F">
                    <w:rPr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xito</w:t>
                  </w:r>
                  <w:r>
                    <w:rPr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!</w:t>
                  </w:r>
                </w:p>
              </w:txbxContent>
            </v:textbox>
            <w10:wrap anchorx="page" anchory="page"/>
          </v:roundrect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350" o:spid="_x0000_s1034" type="#_x0000_t120" style="position:absolute;left:0;text-align:left;margin-left:38.75pt;margin-top:606.05pt;width:137.3pt;height:39.8pt;z-index:251686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" fillcolor="#4bacc6 [3208]" strokecolor="#f2f2f2 [3041]" strokeweight="3pt">
            <v:shadow on="t" color="#205867 [1608]" opacity=".5" offset="-6pt,-6pt"/>
            <v:textbox style="mso-next-textbox:#Text Box 350">
              <w:txbxContent>
                <w:p w:rsidR="0090519B" w:rsidRPr="00AC0FF0" w:rsidRDefault="0090519B" w:rsidP="0090519B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351" o:spid="_x0000_s1035" type="#_x0000_t202" style="position:absolute;left:0;text-align:left;margin-left:240.75pt;margin-top:538.5pt;width:324pt;height:39.25pt;z-index:251687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" filled="f" stroked="f">
            <v:textbox style="mso-next-textbox:#Text Box 351;mso-fit-shape-to-text:t" inset="0,0,0,0">
              <w:txbxContent>
                <w:p w:rsidR="0090519B" w:rsidRDefault="0090519B" w:rsidP="0090519B">
                  <w:pPr>
                    <w:pStyle w:val="Ttulo1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52" o:spid="_x0000_s1039" type="#_x0000_t202" style="position:absolute;left:0;text-align:left;margin-left:200pt;margin-top:97pt;width:7.2pt;height:7.2pt;z-index:251654144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" filled="f" stroked="f">
            <v:textbox style="mso-next-textbox:#Text Box 152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56" o:spid="_x0000_s1040" type="#_x0000_t202" style="position:absolute;left:0;text-align:left;margin-left:201pt;margin-top:351pt;width:7.2pt;height:7.2pt;z-index:251655168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BZCSc2yAgAAvAUAAA4A&#10;AAAAAAAAAAAAAAAALgIAAGRycy9lMm9Eb2MueG1sUEsBAi0AFAAGAAgAAAAhAOyYhafdAAAACwEA&#10;AA8AAAAAAAAAAAAAAAAADAUAAGRycy9kb3ducmV2LnhtbFBLBQYAAAAABAAEAPMAAAAWBgAAAAA=&#10;" filled="f" stroked="f">
            <v:textbox style="mso-next-textbox:#Text Box 156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60" o:spid="_x0000_s1041" type="#_x0000_t202" style="position:absolute;left:0;text-align:left;margin-left:201pt;margin-top:604pt;width:7.2pt;height:7.2pt;z-index:251656192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WJWFw7ICAAC8BQAA&#10;DgAAAAAAAAAAAAAAAAAuAgAAZHJzL2Uyb0RvYy54bWxQSwECLQAUAAYACAAAACEAzMy4598AAAAN&#10;AQAADwAAAAAAAAAAAAAAAAAMBQAAZHJzL2Rvd25yZXYueG1sUEsFBgAAAAAEAAQA8wAAABgGAAAA&#10;AA==&#10;" filled="f" stroked="f">
            <v:textbox style="mso-next-textbox:#Text Box 160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64" o:spid="_x0000_s1042" type="#_x0000_t202" style="position:absolute;left:0;text-align:left;margin-left:43pt;margin-top:98pt;width:7.2pt;height:7.2pt;z-index:251657216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NQEMALICAAC8BQAADgAA&#10;AAAAAAAAAAAAAAAuAgAAZHJzL2Uyb0RvYy54bWxQSwECLQAUAAYACAAAACEA0rd7sdwAAAAKAQAA&#10;DwAAAAAAAAAAAAAAAAAMBQAAZHJzL2Rvd25yZXYueG1sUEsFBgAAAAAEAAQA8wAAABUGAAAAAA==&#10;" filled="f" stroked="f">
            <v:textbox style="mso-next-textbox:#Text Box 164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68" o:spid="_x0000_s1043" type="#_x0000_t202" style="position:absolute;left:0;text-align:left;margin-left:43.2pt;margin-top:451pt;width:7.2pt;height:7.2pt;z-index:251658240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BtPhu+sQIAALwFAAAOAAAA&#10;AAAAAAAAAAAAAC4CAABkcnMvZTJvRG9jLnhtbFBLAQItABQABgAIAAAAIQBA9d3s3AAAAAoBAAAP&#10;AAAAAAAAAAAAAAAAAAsFAABkcnMvZG93bnJldi54bWxQSwUGAAAAAAQABADzAAAAFAYAAAAA&#10;" filled="f" stroked="f">
            <v:textbox style="mso-next-textbox:#Text Box 168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72" o:spid="_x0000_s1044" type="#_x0000_t202" style="position:absolute;left:0;text-align:left;margin-left:200pt;margin-top:82.8pt;width:7.2pt;height:7.2pt;z-index:251659264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" filled="f" stroked="f">
            <v:textbox style="mso-next-textbox:#Text Box 172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76" o:spid="_x0000_s1045" type="#_x0000_t202" style="position:absolute;left:0;text-align:left;margin-left:198.2pt;margin-top:319pt;width:7.2pt;height:7.2pt;z-index:251660288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" filled="f" stroked="f">
            <v:textbox style="mso-next-textbox:#Text Box 176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80" o:spid="_x0000_s1046" type="#_x0000_t202" style="position:absolute;left:0;text-align:left;margin-left:199pt;margin-top:546pt;width:7.2pt;height:7.2pt;z-index:251661312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" filled="f" stroked="f">
            <v:textbox style="mso-next-textbox:#Text Box 180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84" o:spid="_x0000_s1047" type="#_x0000_t202" style="position:absolute;left:0;text-align:left;margin-left:43pt;margin-top:98pt;width:7.2pt;height:7.2pt;z-index:251662336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" filled="f" stroked="f">
            <v:textbox style="mso-next-textbox:#Text Box 184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188" o:spid="_x0000_s1048" type="#_x0000_t202" style="position:absolute;left:0;text-align:left;margin-left:42.2pt;margin-top:436.8pt;width:7.2pt;height:7.2pt;z-index:251663360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" filled="f" stroked="f">
            <v:textbox style="mso-next-textbox:#Text Box 188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220" o:spid="_x0000_s1049" type="#_x0000_t202" style="position:absolute;left:0;text-align:left;margin-left:200pt;margin-top:22pt;width:7.2pt;height:7.2pt;z-index:251664384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" filled="f" stroked="f">
            <v:textbox style="mso-next-textbox:#Text Box 220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224" o:spid="_x0000_s1050" type="#_x0000_t202" style="position:absolute;left:0;text-align:left;margin-left:201pt;margin-top:213.8pt;width:7.2pt;height:7.2pt;z-index:251665408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" filled="f" stroked="f">
            <v:textbox style="mso-next-textbox:#Text Box 224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pict>
          <v:shape id="Text Box 228" o:spid="_x0000_s1051" type="#_x0000_t202" style="position:absolute;left:0;text-align:left;margin-left:202pt;margin-top:362pt;width:7.2pt;height:7.2pt;z-index:251666432;visibility:hidden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" filled="f" stroked="f">
            <v:textbox style="mso-next-textbox:#Text Box 228"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sectPr w:rsidR="00DD1D15" w:rsidRPr="00713868" w:rsidSect="00DD1D15">
      <w:headerReference w:type="even" r:id="rId9"/>
      <w:headerReference w:type="default" r:id="rId10"/>
      <w:headerReference w:type="first" r:id="rId11"/>
      <w:pgSz w:w="11907" w:h="16839"/>
      <w:pgMar w:top="1440" w:right="1800" w:bottom="720" w:left="180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B54" w:rsidRDefault="00381B54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381B54" w:rsidRDefault="00381B54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B54" w:rsidRDefault="00381B54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381B54" w:rsidRDefault="00381B54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F22" w:rsidRDefault="00381B54">
    <w:pPr>
      <w:pStyle w:val="Encabezado"/>
      <w:rPr>
        <w:lang w:val="es-ES"/>
      </w:rPr>
    </w:pPr>
    <w:r>
      <w:rPr>
        <w:noProof/>
        <w:lang w:val="es-MX" w:eastAsia="es-MX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4" type="#_x0000_t202" style="position:absolute;margin-left:362.25pt;margin-top:38.25pt;width:195.75pt;height:25.45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" filled="f" stroked="f">
          <v:textbox style="mso-fit-shape-to-text:t" inset=",7.2pt,,7.2pt">
            <w:txbxContent>
              <w:p w:rsidR="00EE0F22" w:rsidRDefault="00B313CD">
                <w:pPr>
                  <w:pStyle w:val="PageTitle"/>
                </w:pPr>
                <w:r>
                  <w:t xml:space="preserve">administraciòn de proyectos </w:t>
                </w:r>
              </w:p>
            </w:txbxContent>
          </v:textbox>
          <w10:wrap anchorx="page" anchory="page"/>
        </v:shape>
      </w:pict>
    </w:r>
    <w:r>
      <w:rPr>
        <w:noProof/>
        <w:lang w:val="es-MX" w:eastAsia="es-MX" w:bidi="ar-SA"/>
      </w:rPr>
      <w:pict>
        <v:shape id="Text Box 2" o:spid="_x0000_s2053" type="#_x0000_t202" style="position:absolute;margin-left:46.8pt;margin-top:38.25pt;width:109pt;height:25.45pt;z-index: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" filled="f" stroked="f">
          <v:textbox style="mso-fit-shape-to-text:t" inset=",7.2pt,,7.2pt">
            <w:txbxContent>
              <w:p w:rsidR="00EE0F22" w:rsidRDefault="00EE0F22">
                <w:pPr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t xml:space="preserve">Página </w:t>
                </w:r>
                <w:r w:rsidR="00564604"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 PAGE </w:instrText>
                </w:r>
                <w:r w:rsidR="00564604">
                  <w:rPr>
                    <w:rStyle w:val="Nmerodepgina"/>
                  </w:rPr>
                  <w:fldChar w:fldCharType="separate"/>
                </w:r>
                <w:r w:rsidR="000E0A47">
                  <w:rPr>
                    <w:rStyle w:val="Nmerodepgina"/>
                    <w:noProof/>
                  </w:rPr>
                  <w:t>2</w:t>
                </w:r>
                <w:r w:rsidR="00564604">
                  <w:rPr>
                    <w:rStyle w:val="Nmerodepgin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F22" w:rsidRDefault="00381B54">
    <w:pPr>
      <w:pStyle w:val="Encabezado"/>
      <w:rPr>
        <w:lang w:val="es-ES"/>
      </w:rPr>
    </w:pPr>
    <w:r>
      <w:rPr>
        <w:noProof/>
        <w:lang w:val="es-MX" w:eastAsia="es-MX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1" type="#_x0000_t202" style="position:absolute;margin-left:449pt;margin-top:38.25pt;width:109pt;height:25.4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" filled="f" stroked="f">
          <v:textbox style="mso-fit-shape-to-text:t" inset=",7.2pt,,7.2pt">
            <w:txbxContent>
              <w:p w:rsidR="00EE0F22" w:rsidRDefault="00EE0F22">
                <w:pPr>
                  <w:pStyle w:val="PageNumberRight"/>
                </w:pPr>
                <w:r>
                  <w:t xml:space="preserve">Página </w:t>
                </w:r>
                <w:r w:rsidR="00564604">
                  <w:fldChar w:fldCharType="begin"/>
                </w:r>
                <w:r w:rsidR="001577F7">
                  <w:instrText xml:space="preserve"> PAGE </w:instrText>
                </w:r>
                <w:r w:rsidR="00564604">
                  <w:fldChar w:fldCharType="separate"/>
                </w:r>
                <w:r w:rsidR="002E0029">
                  <w:rPr>
                    <w:noProof/>
                  </w:rPr>
                  <w:t>3</w:t>
                </w:r>
                <w:r w:rsidR="00564604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val="es-MX" w:eastAsia="es-MX" w:bidi="ar-SA"/>
      </w:rPr>
      <w:pict>
        <v:shape id="Text Box 5" o:spid="_x0000_s2050" type="#_x0000_t202" style="position:absolute;margin-left:46.8pt;margin-top:38.25pt;width:153pt;height:25.4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" filled="f" stroked="f">
          <v:textbox style="mso-fit-shape-to-text:t" inset=",7.2pt,,7.2pt">
            <w:txbxContent>
              <w:p w:rsidR="00EE0F22" w:rsidRDefault="00EE0F22">
                <w:pPr>
                  <w:pStyle w:val="PageTitleLeft"/>
                </w:pPr>
                <w:r>
                  <w:t>Boletín para los empleados</w:t>
                </w:r>
              </w:p>
            </w:txbxContent>
          </v:textbox>
          <w10:wrap anchorx="page" anchory="page"/>
        </v:shape>
      </w:pict>
    </w:r>
    <w:r>
      <w:rPr>
        <w:noProof/>
        <w:lang w:val="es-MX" w:eastAsia="es-MX" w:bidi="ar-SA"/>
      </w:rPr>
      <w:pict>
        <v:shape id="Text Box 6" o:spid="_x0000_s2049" type="#_x0000_t202" style="position:absolute;margin-left:0;margin-top:28.8pt;width:558pt;height:41.4pt;z-index:-251656192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" filled="f" stroked="f">
          <v:textbox style="mso-fit-shape-to-text:t" inset=",7.2pt,,7.2pt">
            <w:txbxContent>
              <w:p w:rsidR="00EE0F22" w:rsidRDefault="00B56460">
                <w:r>
                  <w:rPr>
                    <w:rFonts w:ascii="Times New Roman" w:hAnsi="Times New Roman" w:cs="Times New Roman"/>
                    <w:noProof/>
                    <w:color w:val="auto"/>
                    <w:sz w:val="20"/>
                    <w:szCs w:val="20"/>
                    <w:lang w:val="es-ES" w:bidi="ar-SA"/>
                  </w:rPr>
                  <w:drawing>
                    <wp:inline distT="0" distB="0" distL="0" distR="0">
                      <wp:extent cx="6858000" cy="342900"/>
                      <wp:effectExtent l="19050" t="0" r="0" b="0"/>
                      <wp:docPr id="2" name="Imagen 2" descr="gradi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radien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b="7857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8E3" w:rsidRDefault="00D328E3" w:rsidP="00D328E3">
    <w:pPr>
      <w:jc w:val="center"/>
      <w:rPr>
        <w:b/>
      </w:rPr>
    </w:pPr>
  </w:p>
  <w:p w:rsidR="00D328E3" w:rsidRPr="00010D1C" w:rsidRDefault="00D328E3" w:rsidP="00D328E3">
    <w:pPr>
      <w:jc w:val="center"/>
      <w:rPr>
        <w:b/>
        <w:lang w:val="es-MX"/>
      </w:rPr>
    </w:pPr>
    <w:r w:rsidRPr="00C72A51">
      <w:rPr>
        <w:b/>
        <w:noProof/>
        <w:lang w:val="es-ES" w:bidi="ar-S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lang w:val="es-ES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10D1C">
      <w:rPr>
        <w:b/>
        <w:lang w:val="es-MX"/>
      </w:rPr>
      <w:t>INSTITUTO POLITÉCNICO NACIONAL</w:t>
    </w:r>
  </w:p>
  <w:p w:rsidR="00D328E3" w:rsidRPr="00010D1C" w:rsidRDefault="00D328E3" w:rsidP="00D328E3">
    <w:pPr>
      <w:jc w:val="center"/>
      <w:rPr>
        <w:b/>
        <w:lang w:val="es-MX"/>
      </w:rPr>
    </w:pPr>
    <w:r w:rsidRPr="00010D1C">
      <w:rPr>
        <w:b/>
        <w:lang w:val="es-MX"/>
      </w:rPr>
      <w:t>ESCUELA SUPERIOR DE CÓMPUTO</w:t>
    </w:r>
  </w:p>
  <w:p w:rsidR="00D328E3" w:rsidRPr="00C72A51" w:rsidRDefault="00D328E3" w:rsidP="00D328E3">
    <w:pPr>
      <w:jc w:val="center"/>
      <w:rPr>
        <w:b/>
      </w:rPr>
    </w:pPr>
    <w:r>
      <w:rPr>
        <w:b/>
      </w:rPr>
      <w:t xml:space="preserve">ADMINISTRACIÓN DE PROYECTOS </w:t>
    </w:r>
  </w:p>
  <w:p w:rsidR="00D328E3" w:rsidRDefault="00D328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image001"/>
      </v:shape>
    </w:pict>
  </w:numPicBullet>
  <w:abstractNum w:abstractNumId="0" w15:restartNumberingAfterBreak="0">
    <w:nsid w:val="FFFFFF89"/>
    <w:multiLevelType w:val="singleLevel"/>
    <w:tmpl w:val="5E00B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940A4"/>
    <w:multiLevelType w:val="hybridMultilevel"/>
    <w:tmpl w:val="E30AB0D4"/>
    <w:lvl w:ilvl="0" w:tplc="B380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16D56"/>
    <w:multiLevelType w:val="hybridMultilevel"/>
    <w:tmpl w:val="E37A57F4"/>
    <w:lvl w:ilvl="0" w:tplc="5AA4D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F182D"/>
    <w:multiLevelType w:val="hybridMultilevel"/>
    <w:tmpl w:val="B96605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0CBA"/>
    <w:multiLevelType w:val="hybridMultilevel"/>
    <w:tmpl w:val="9A623498"/>
    <w:lvl w:ilvl="0" w:tplc="41969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70A81"/>
    <w:multiLevelType w:val="hybridMultilevel"/>
    <w:tmpl w:val="2F948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C4756"/>
    <w:multiLevelType w:val="hybridMultilevel"/>
    <w:tmpl w:val="81EA62CA"/>
    <w:lvl w:ilvl="0" w:tplc="2828D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C7A9E"/>
    <w:multiLevelType w:val="hybridMultilevel"/>
    <w:tmpl w:val="C84480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characterSpacingControl w:val="doNotCompress"/>
  <w:hdrShapeDefaults>
    <o:shapedefaults v:ext="edit" spidmax="2055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4E9"/>
    <w:rsid w:val="00010D1C"/>
    <w:rsid w:val="00020110"/>
    <w:rsid w:val="000407FF"/>
    <w:rsid w:val="00060038"/>
    <w:rsid w:val="000E0A47"/>
    <w:rsid w:val="0012395A"/>
    <w:rsid w:val="001324AC"/>
    <w:rsid w:val="001577F7"/>
    <w:rsid w:val="001B2633"/>
    <w:rsid w:val="0020418E"/>
    <w:rsid w:val="0020530C"/>
    <w:rsid w:val="002932FB"/>
    <w:rsid w:val="0029543E"/>
    <w:rsid w:val="002A6C7E"/>
    <w:rsid w:val="002D7558"/>
    <w:rsid w:val="002E0029"/>
    <w:rsid w:val="002E484F"/>
    <w:rsid w:val="00315F95"/>
    <w:rsid w:val="00321AE5"/>
    <w:rsid w:val="003422E9"/>
    <w:rsid w:val="00381B54"/>
    <w:rsid w:val="003A6501"/>
    <w:rsid w:val="003A70FD"/>
    <w:rsid w:val="003C00EE"/>
    <w:rsid w:val="0043586E"/>
    <w:rsid w:val="00440F16"/>
    <w:rsid w:val="00451111"/>
    <w:rsid w:val="00464D75"/>
    <w:rsid w:val="00492BF7"/>
    <w:rsid w:val="004A7559"/>
    <w:rsid w:val="004C58E3"/>
    <w:rsid w:val="004F3DC4"/>
    <w:rsid w:val="00564604"/>
    <w:rsid w:val="00572D29"/>
    <w:rsid w:val="005B4A24"/>
    <w:rsid w:val="005C4907"/>
    <w:rsid w:val="005D3ED5"/>
    <w:rsid w:val="00621095"/>
    <w:rsid w:val="00657AD1"/>
    <w:rsid w:val="00670BC9"/>
    <w:rsid w:val="00677E9F"/>
    <w:rsid w:val="006E0894"/>
    <w:rsid w:val="00713868"/>
    <w:rsid w:val="0073770C"/>
    <w:rsid w:val="00745D77"/>
    <w:rsid w:val="0074746A"/>
    <w:rsid w:val="00771AC4"/>
    <w:rsid w:val="00787AE4"/>
    <w:rsid w:val="0080754B"/>
    <w:rsid w:val="0082202F"/>
    <w:rsid w:val="00856B02"/>
    <w:rsid w:val="00865900"/>
    <w:rsid w:val="008B2A20"/>
    <w:rsid w:val="008D38D8"/>
    <w:rsid w:val="0090519B"/>
    <w:rsid w:val="009D61C1"/>
    <w:rsid w:val="009E14D9"/>
    <w:rsid w:val="009F1CF3"/>
    <w:rsid w:val="00A16215"/>
    <w:rsid w:val="00A2089B"/>
    <w:rsid w:val="00A34AE4"/>
    <w:rsid w:val="00A3531A"/>
    <w:rsid w:val="00A55B43"/>
    <w:rsid w:val="00AC0FF0"/>
    <w:rsid w:val="00AF72EE"/>
    <w:rsid w:val="00B209D5"/>
    <w:rsid w:val="00B225CB"/>
    <w:rsid w:val="00B27D39"/>
    <w:rsid w:val="00B313CD"/>
    <w:rsid w:val="00B467B7"/>
    <w:rsid w:val="00B56460"/>
    <w:rsid w:val="00B621E7"/>
    <w:rsid w:val="00B835E1"/>
    <w:rsid w:val="00B95E18"/>
    <w:rsid w:val="00BC7FF5"/>
    <w:rsid w:val="00C416F5"/>
    <w:rsid w:val="00C542DE"/>
    <w:rsid w:val="00C74120"/>
    <w:rsid w:val="00CB0F8E"/>
    <w:rsid w:val="00D328E3"/>
    <w:rsid w:val="00D37024"/>
    <w:rsid w:val="00D61859"/>
    <w:rsid w:val="00D65228"/>
    <w:rsid w:val="00D70F8B"/>
    <w:rsid w:val="00D87449"/>
    <w:rsid w:val="00DA299A"/>
    <w:rsid w:val="00DC1AAD"/>
    <w:rsid w:val="00DC5A11"/>
    <w:rsid w:val="00DD1D15"/>
    <w:rsid w:val="00DE0F3F"/>
    <w:rsid w:val="00DF64E9"/>
    <w:rsid w:val="00E11FD5"/>
    <w:rsid w:val="00E414E3"/>
    <w:rsid w:val="00E54589"/>
    <w:rsid w:val="00EB0CC5"/>
    <w:rsid w:val="00EB3244"/>
    <w:rsid w:val="00EB72CA"/>
    <w:rsid w:val="00EE0F22"/>
    <w:rsid w:val="00EE7A8D"/>
    <w:rsid w:val="00EF0AB8"/>
    <w:rsid w:val="00F32B97"/>
    <w:rsid w:val="00F8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."/>
  <w:listSeparator w:val=","/>
  <w14:docId w14:val="13D83123"/>
  <w15:docId w15:val="{825E9467-8C44-49D0-96EC-B34F16E1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0038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paragraph" w:styleId="Ttulo1">
    <w:name w:val="heading 1"/>
    <w:basedOn w:val="Normal"/>
    <w:next w:val="Normal"/>
    <w:link w:val="Ttulo1Car"/>
    <w:qFormat/>
    <w:rsid w:val="0006003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06003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06003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06003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06003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06003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06003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600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6003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060038"/>
    <w:pPr>
      <w:numPr>
        <w:numId w:val="3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6003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6003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06003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06003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06003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06003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06003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06003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06003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06003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06003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06003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06003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06003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060038"/>
    <w:rPr>
      <w:color w:val="000000"/>
    </w:rPr>
  </w:style>
  <w:style w:type="paragraph" w:customStyle="1" w:styleId="PageTitleLeft">
    <w:name w:val="Page Title Left"/>
    <w:basedOn w:val="PageTitle"/>
    <w:rsid w:val="00060038"/>
    <w:pPr>
      <w:jc w:val="left"/>
    </w:pPr>
  </w:style>
  <w:style w:type="paragraph" w:customStyle="1" w:styleId="PageNumberRight">
    <w:name w:val="Page Number Right"/>
    <w:basedOn w:val="Normal"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06003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06003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060038"/>
    <w:rPr>
      <w:b/>
      <w:lang w:val="es-ES" w:bidi="es-ES"/>
    </w:rPr>
  </w:style>
  <w:style w:type="paragraph" w:customStyle="1" w:styleId="Space">
    <w:name w:val="Space"/>
    <w:basedOn w:val="Textoindependiente"/>
    <w:rsid w:val="0006003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06003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paragraph" w:styleId="Prrafodelista">
    <w:name w:val="List Paragraph"/>
    <w:basedOn w:val="Normal"/>
    <w:uiPriority w:val="34"/>
    <w:qFormat/>
    <w:rsid w:val="00EE0F22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s-MX" w:eastAsia="en-US" w:bidi="ar-SA"/>
    </w:rPr>
  </w:style>
  <w:style w:type="character" w:customStyle="1" w:styleId="Ttulo1Car">
    <w:name w:val="Título 1 Car"/>
    <w:basedOn w:val="Fuentedeprrafopredeter"/>
    <w:link w:val="Ttulo1"/>
    <w:rsid w:val="00DF64E9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table" w:styleId="Tablaconcuadrcula">
    <w:name w:val="Table Grid"/>
    <w:basedOn w:val="Tablanormal"/>
    <w:rsid w:val="00A20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2395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12395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AppData\Roaming\Microsoft\Templates\Employee%20newslett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9F255-BE7C-4102-8A37-CE6659C1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newsletter</Template>
  <TotalTime>168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Daniela Ferrer González</cp:lastModifiedBy>
  <cp:revision>25</cp:revision>
  <cp:lastPrinted>2005-07-11T17:57:00Z</cp:lastPrinted>
  <dcterms:created xsi:type="dcterms:W3CDTF">2017-08-02T01:28:00Z</dcterms:created>
  <dcterms:modified xsi:type="dcterms:W3CDTF">2019-01-28T04:14:00Z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</Properties>
</file>